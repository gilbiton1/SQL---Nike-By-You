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70"/>
        <w:gridCol w:w="1671"/>
        <w:gridCol w:w="3078"/>
        <w:gridCol w:w="963"/>
        <w:gridCol w:w="2253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306082DC" w:rsidR="003017DE" w:rsidRPr="00E546C7" w:rsidRDefault="00C31177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 xml:space="preserve">  </w:t>
            </w:r>
            <w:r w:rsidR="003017DE" w:rsidRPr="00E546C7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69963FBF" w:rsidR="003017DE" w:rsidRPr="00E546C7" w:rsidRDefault="00CC0BAD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16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17691779" w:rsidR="003017DE" w:rsidRPr="00E546C7" w:rsidRDefault="00345865" w:rsidP="00FC4960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hyperlink r:id="rId8" w:history="1">
              <w:r w:rsidR="002C4DC3" w:rsidRPr="001A6F3D">
                <w:rPr>
                  <w:rStyle w:val="Hyperlink"/>
                  <w:rFonts w:ascii="Tahoma" w:hAnsi="Tahoma"/>
                </w:rPr>
                <w:t>www.nike.com</w:t>
              </w:r>
            </w:hyperlink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519BEA5F" w:rsidR="003017DE" w:rsidRPr="00E546C7" w:rsidRDefault="000C313A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</w:t>
            </w:r>
            <w:r w:rsidR="00255615">
              <w:rPr>
                <w:rFonts w:ascii="Tahoma" w:hAnsi="Tahoma"/>
              </w:rPr>
              <w:t>3</w:t>
            </w:r>
            <w:r w:rsidR="003017DE" w:rsidRPr="00E546C7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12</w:t>
            </w:r>
            <w:r w:rsidR="003017DE" w:rsidRPr="00E546C7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2021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 xml:space="preserve">חברי הצוות </w:t>
            </w:r>
            <w:r w:rsidR="00B22226" w:rsidRPr="00E546C7">
              <w:rPr>
                <w:rFonts w:ascii="Tahoma" w:hAnsi="Tahoma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5A26DC9D" w:rsidR="003017DE" w:rsidRPr="00E546C7" w:rsidRDefault="00CC0BAD" w:rsidP="00FC4960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207080581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168E6D8C" w:rsidR="003017DE" w:rsidRPr="00E546C7" w:rsidRDefault="00C461F4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C461F4">
              <w:rPr>
                <w:rFonts w:ascii="Tahoma" w:hAnsi="Tahoma"/>
                <w:rtl/>
              </w:rPr>
              <w:t>316512987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211A73F3" w:rsidR="003017DE" w:rsidRPr="00E546C7" w:rsidRDefault="00A4245D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A4245D">
              <w:rPr>
                <w:rFonts w:ascii="Tahoma" w:hAnsi="Tahoma"/>
                <w:rtl/>
              </w:rPr>
              <w:t>318404191</w:t>
            </w:r>
          </w:p>
        </w:tc>
      </w:tr>
    </w:tbl>
    <w:p w14:paraId="22A926DC" w14:textId="77777777" w:rsidR="003017DE" w:rsidRPr="00E546C7" w:rsidRDefault="003017DE" w:rsidP="003017DE">
      <w:pPr>
        <w:pStyle w:val="2"/>
        <w:spacing w:before="0" w:after="60"/>
        <w:jc w:val="center"/>
        <w:rPr>
          <w:rFonts w:ascii="Tahoma" w:hAnsi="Tahoma" w:cs="Tahoma"/>
          <w:sz w:val="28"/>
          <w:szCs w:val="28"/>
          <w:rtl/>
        </w:rPr>
      </w:pPr>
    </w:p>
    <w:p w14:paraId="0697FADE" w14:textId="2C66535A" w:rsidR="003361E1" w:rsidRDefault="003017DE" w:rsidP="003361E1">
      <w:pPr>
        <w:pStyle w:val="2"/>
        <w:spacing w:before="0" w:after="60"/>
        <w:jc w:val="center"/>
        <w:rPr>
          <w:rFonts w:ascii="Tahoma" w:hAnsi="Tahoma" w:cs="Tahoma"/>
          <w:sz w:val="28"/>
          <w:szCs w:val="28"/>
          <w:rtl/>
        </w:rPr>
      </w:pPr>
      <w:r w:rsidRPr="00E546C7">
        <w:rPr>
          <w:rFonts w:ascii="Tahoma" w:hAnsi="Tahoma" w:cs="Tahoma"/>
          <w:sz w:val="28"/>
          <w:szCs w:val="28"/>
          <w:rtl/>
        </w:rPr>
        <w:t>פרויקט בסיסי נתונים</w:t>
      </w:r>
      <w:r w:rsidR="00AA4DBB">
        <w:rPr>
          <w:rFonts w:ascii="Tahoma" w:hAnsi="Tahoma" w:cs="Tahoma" w:hint="cs"/>
          <w:sz w:val="28"/>
          <w:szCs w:val="28"/>
          <w:rtl/>
        </w:rPr>
        <w:t xml:space="preserve"> </w:t>
      </w:r>
      <w:r w:rsidR="00AA4DBB">
        <w:rPr>
          <w:rFonts w:ascii="Tahoma" w:hAnsi="Tahoma" w:cs="Tahoma"/>
          <w:sz w:val="28"/>
          <w:szCs w:val="28"/>
          <w:rtl/>
        </w:rPr>
        <w:t>–</w:t>
      </w:r>
      <w:r w:rsidR="00AA4DBB">
        <w:rPr>
          <w:rFonts w:ascii="Tahoma" w:hAnsi="Tahoma" w:cs="Tahoma" w:hint="cs"/>
          <w:sz w:val="28"/>
          <w:szCs w:val="28"/>
          <w:rtl/>
        </w:rPr>
        <w:t xml:space="preserve"> חלק ב'</w:t>
      </w:r>
    </w:p>
    <w:p w14:paraId="6C985EF6" w14:textId="2C7FF735" w:rsidR="002C4DC3" w:rsidRDefault="002C4DC3" w:rsidP="002C4DC3">
      <w:pPr>
        <w:rPr>
          <w:rtl/>
        </w:rPr>
      </w:pPr>
    </w:p>
    <w:p w14:paraId="41999288" w14:textId="77777777" w:rsidR="002C4DC3" w:rsidRDefault="002C4DC3" w:rsidP="002C4DC3">
      <w:pPr>
        <w:pStyle w:val="2"/>
        <w:spacing w:before="0" w:after="120"/>
        <w:rPr>
          <w:rFonts w:ascii="Tahoma" w:hAnsi="Tahoma" w:cs="Tahoma"/>
        </w:rPr>
      </w:pPr>
      <w:r>
        <w:rPr>
          <w:rFonts w:ascii="Tahoma" w:hAnsi="Tahoma" w:cs="Tahoma"/>
          <w:rtl/>
        </w:rPr>
        <w:t>מטלה מקדימה – ה-</w:t>
      </w:r>
      <w:r>
        <w:rPr>
          <w:rFonts w:ascii="Tahoma" w:hAnsi="Tahoma" w:cs="Tahoma"/>
        </w:rPr>
        <w:t>ERD</w:t>
      </w:r>
      <w:r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שהוגש בחלק א'</w:t>
      </w:r>
    </w:p>
    <w:p w14:paraId="4CC474B3" w14:textId="77777777" w:rsidR="002C4DC3" w:rsidRDefault="002C4DC3" w:rsidP="002C4DC3">
      <w:pPr>
        <w:rPr>
          <w:rtl/>
        </w:rPr>
      </w:pPr>
      <w:r w:rsidRPr="00187810">
        <w:rPr>
          <w:noProof/>
          <w:rtl/>
        </w:rPr>
        <w:drawing>
          <wp:inline distT="0" distB="0" distL="0" distR="0" wp14:anchorId="66EDC881" wp14:editId="4B31DA73">
            <wp:extent cx="5637530" cy="4156095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9" r="1201"/>
                    <a:stretch/>
                  </pic:blipFill>
                  <pic:spPr bwMode="auto">
                    <a:xfrm>
                      <a:off x="0" y="0"/>
                      <a:ext cx="5640061" cy="415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CC26" w14:textId="77777777" w:rsidR="002C4DC3" w:rsidRDefault="002C4DC3" w:rsidP="002C4DC3">
      <w:pPr>
        <w:rPr>
          <w:b/>
          <w:bCs/>
          <w:u w:val="single"/>
          <w:rtl/>
        </w:rPr>
      </w:pPr>
      <w:r w:rsidRPr="00A155EE">
        <w:rPr>
          <w:rFonts w:hint="cs"/>
          <w:b/>
          <w:bCs/>
          <w:u w:val="single"/>
          <w:rtl/>
        </w:rPr>
        <w:t>ההנחות</w:t>
      </w:r>
      <w:r>
        <w:rPr>
          <w:rFonts w:hint="cs"/>
          <w:b/>
          <w:bCs/>
          <w:u w:val="single"/>
          <w:rtl/>
        </w:rPr>
        <w:t xml:space="preserve"> שנרשמו בהגשה הקודמת-</w:t>
      </w:r>
    </w:p>
    <w:p w14:paraId="374D8E78" w14:textId="77777777" w:rsidR="002C4DC3" w:rsidRDefault="002C4DC3" w:rsidP="002C4DC3">
      <w:r>
        <w:rPr>
          <w:rFonts w:hint="cs"/>
          <w:rtl/>
        </w:rPr>
        <w:t>1.</w:t>
      </w:r>
      <w:r w:rsidRPr="00914397">
        <w:rPr>
          <w:rFonts w:hint="cs"/>
          <w:rtl/>
        </w:rPr>
        <w:t xml:space="preserve"> </w:t>
      </w:r>
      <w:r>
        <w:rPr>
          <w:rFonts w:hint="cs"/>
          <w:rtl/>
        </w:rPr>
        <w:t>הזמנה ניתנת לתשלום באמצעות אמצעי תשלום אחד בלבד.</w:t>
      </w:r>
    </w:p>
    <w:p w14:paraId="355F6211" w14:textId="77777777" w:rsidR="002C4DC3" w:rsidRDefault="002C4DC3" w:rsidP="002C4DC3">
      <w:pPr>
        <w:rPr>
          <w:rtl/>
        </w:rPr>
      </w:pPr>
      <w:r>
        <w:rPr>
          <w:rFonts w:hint="cs"/>
          <w:rtl/>
        </w:rPr>
        <w:t>2.</w:t>
      </w:r>
      <w:r w:rsidRPr="00914397">
        <w:rPr>
          <w:rFonts w:hint="cs"/>
          <w:rtl/>
        </w:rPr>
        <w:t xml:space="preserve"> </w:t>
      </w:r>
      <w:r>
        <w:rPr>
          <w:rFonts w:hint="cs"/>
          <w:rtl/>
        </w:rPr>
        <w:t>אימייל הכרחי גם לקנייה ללא רישום והוא המזהה הייחודי של הלקוח.</w:t>
      </w:r>
    </w:p>
    <w:p w14:paraId="2742032A" w14:textId="77777777" w:rsidR="002C4DC3" w:rsidRDefault="002C4DC3" w:rsidP="002C4DC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ההערות שניתנו להגשה הקודמת-</w:t>
      </w:r>
    </w:p>
    <w:p w14:paraId="2A8025B2" w14:textId="77777777" w:rsidR="002C4DC3" w:rsidRDefault="002C4DC3" w:rsidP="002C4DC3">
      <w:pPr>
        <w:pStyle w:val="ae"/>
        <w:numPr>
          <w:ilvl w:val="0"/>
          <w:numId w:val="28"/>
        </w:numPr>
        <w:spacing w:line="360" w:lineRule="auto"/>
        <w:rPr>
          <w:rtl/>
        </w:rPr>
      </w:pPr>
      <w:r>
        <w:rPr>
          <w:rFonts w:hint="cs"/>
          <w:rtl/>
        </w:rPr>
        <w:t>הייתה הבהרה להתעלם מהאפשרות של תשלום בפייפל.</w:t>
      </w:r>
    </w:p>
    <w:p w14:paraId="1132E36D" w14:textId="77777777" w:rsidR="002C4DC3" w:rsidRDefault="00345865" w:rsidP="002C4DC3">
      <w:pPr>
        <w:pStyle w:val="ae"/>
        <w:numPr>
          <w:ilvl w:val="0"/>
          <w:numId w:val="28"/>
        </w:numPr>
        <w:spacing w:line="360" w:lineRule="auto"/>
        <w:rPr>
          <w:rtl/>
        </w:rPr>
      </w:pPr>
      <w:dir w:val="rtl">
        <w:r w:rsidR="002C4DC3" w:rsidRPr="00823B78">
          <w:rPr>
            <w:rtl/>
          </w:rPr>
          <w:t>יותר הגיוני לשמור את כרטיסי האשראי בישות נפרדת ולקשר להזמנה וללקוח, במקום לשמור את הפרטים שלהם כל פעם מחדש</w:t>
        </w:r>
        <w:r w:rsidR="002C4DC3">
          <w:rPr>
            <w:rFonts w:hint="cs"/>
            <w:rtl/>
          </w:rPr>
          <w:t>.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F69C8">
          <w:t>‬</w:t>
        </w:r>
        <w:r w:rsidR="000D3549">
          <w:t>‬</w:t>
        </w:r>
        <w:r w:rsidR="000D3549">
          <w:t>‬</w:t>
        </w:r>
        <w:r w:rsidR="00AE44E2">
          <w:t>‬</w:t>
        </w:r>
        <w:r w:rsidR="001F6060">
          <w:t>‬</w:t>
        </w:r>
        <w:r>
          <w:t>‬</w:t>
        </w:r>
      </w:dir>
    </w:p>
    <w:p w14:paraId="684B8431" w14:textId="77777777" w:rsidR="002C4DC3" w:rsidRDefault="00345865" w:rsidP="002C4DC3">
      <w:pPr>
        <w:pStyle w:val="ae"/>
        <w:numPr>
          <w:ilvl w:val="0"/>
          <w:numId w:val="28"/>
        </w:numPr>
        <w:spacing w:line="360" w:lineRule="auto"/>
        <w:rPr>
          <w:rtl/>
        </w:rPr>
      </w:pPr>
      <w:dir w:val="rtl">
        <w:dir w:val="rtl">
          <w:dir w:val="rtl">
            <w:r w:rsidR="002C4DC3">
              <w:rPr>
                <w:rtl/>
              </w:rPr>
              <w:t>שימו לב שמדובר פה בגרסאות של מוצר. אנא הוסיפו לכך התייחסות באחת מהדרכים הבאות: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C4DC3">
              <w:t>‬</w:t>
            </w:r>
            <w:r w:rsidR="002F69C8">
              <w:t>‬</w:t>
            </w:r>
            <w:r w:rsidR="002F69C8">
              <w:t>‬</w:t>
            </w:r>
            <w:r w:rsidR="002F69C8">
              <w:t>‬</w:t>
            </w:r>
            <w:r w:rsidR="000D3549">
              <w:t>‬</w:t>
            </w:r>
            <w:r w:rsidR="000D3549">
              <w:t>‬</w:t>
            </w:r>
            <w:r w:rsidR="000D3549">
              <w:t>‬</w:t>
            </w:r>
            <w:r w:rsidR="000D3549">
              <w:t>‬</w:t>
            </w:r>
            <w:r w:rsidR="000D3549">
              <w:t>‬</w:t>
            </w:r>
            <w:r w:rsidR="000D3549">
              <w:t>‬</w:t>
            </w:r>
            <w:r w:rsidR="00AE44E2">
              <w:t>‬</w:t>
            </w:r>
            <w:r w:rsidR="00AE44E2">
              <w:t>‬</w:t>
            </w:r>
            <w:r w:rsidR="00AE44E2">
              <w:t>‬</w:t>
            </w:r>
            <w:r w:rsidR="001F6060">
              <w:t>‬</w:t>
            </w:r>
            <w:r w:rsidR="001F6060">
              <w:t>‬</w:t>
            </w:r>
            <w:r w:rsidR="001F6060">
              <w:t>‬</w:t>
            </w:r>
            <w:r>
              <w:t>‬</w:t>
            </w:r>
            <w:r>
              <w:t>‬</w:t>
            </w:r>
            <w:r>
              <w:t>‬</w:t>
            </w:r>
          </w:dir>
        </w:dir>
      </w:dir>
    </w:p>
    <w:p w14:paraId="341B4376" w14:textId="77777777" w:rsidR="002C4DC3" w:rsidRDefault="002C4DC3" w:rsidP="002C4DC3">
      <w:pPr>
        <w:pStyle w:val="ae"/>
        <w:numPr>
          <w:ilvl w:val="1"/>
          <w:numId w:val="28"/>
        </w:numPr>
        <w:spacing w:line="360" w:lineRule="auto"/>
        <w:rPr>
          <w:rtl/>
        </w:rPr>
      </w:pPr>
      <w:r>
        <w:rPr>
          <w:rtl/>
        </w:rPr>
        <w:t>ישות חלשה - בדומה לשקופית 55 במצגת 2. הקשר צריך לצאת מישות הגרסה</w:t>
      </w:r>
      <w:r>
        <w:rPr>
          <w:rFonts w:hint="cs"/>
          <w:rtl/>
        </w:rPr>
        <w:t>.</w:t>
      </w:r>
    </w:p>
    <w:p w14:paraId="14F7E2C8" w14:textId="77777777" w:rsidR="002C4DC3" w:rsidRDefault="002C4DC3" w:rsidP="002C4DC3">
      <w:pPr>
        <w:pStyle w:val="ae"/>
        <w:numPr>
          <w:ilvl w:val="1"/>
          <w:numId w:val="28"/>
        </w:numPr>
        <w:spacing w:line="360" w:lineRule="auto"/>
        <w:rPr>
          <w:rtl/>
        </w:rPr>
      </w:pPr>
      <w:r>
        <w:rPr>
          <w:rtl/>
        </w:rPr>
        <w:t>תכונה על קשר - מתאים במידה ולא מדובר על שינוי ממשי בין הגרסאות ואין צורך בכפילות, דוגמאות למצב בו לא מתאים - שינוי הצבע משנה את מחיר המוצר, או שאותו מוצר יכול להיכלל באותה הזמנה כמה פעמים בגרסאות שונות</w:t>
      </w:r>
      <w:r>
        <w:rPr>
          <w:rFonts w:hint="cs"/>
          <w:rtl/>
        </w:rPr>
        <w:t>.</w:t>
      </w:r>
    </w:p>
    <w:p w14:paraId="04C3CF21" w14:textId="30EE0D2E" w:rsidR="002C4DC3" w:rsidRDefault="00345865" w:rsidP="002C4DC3">
      <w:pPr>
        <w:pStyle w:val="ae"/>
        <w:numPr>
          <w:ilvl w:val="0"/>
          <w:numId w:val="28"/>
        </w:numPr>
        <w:spacing w:line="360" w:lineRule="auto"/>
      </w:pPr>
      <w:dir w:val="rtl">
        <w:r w:rsidR="002C4DC3" w:rsidRPr="006F172A">
          <w:rPr>
            <w:rtl/>
          </w:rPr>
          <w:t>אין פה התייחסות להתאמה האישית שנעשית ב-</w:t>
        </w:r>
        <w:r w:rsidR="002C4DC3" w:rsidRPr="006F172A">
          <w:t>nike by you</w:t>
        </w:r>
        <w:r w:rsidR="002C4DC3" w:rsidRPr="006F172A">
          <w:rPr>
            <w:rtl/>
          </w:rPr>
          <w:t>. אתם יכולים לייצר ישות חלשה של גרסת מוצר (כפי שמפורט בהערה על ישות המוצר) וממנה לייצר הורשה של התאמה אישית עם אפשרויות נוספות מעבר לצבע ומידה</w:t>
        </w:r>
        <w:r w:rsidR="002C4DC3">
          <w:rPr>
            <w:rFonts w:hint="cs"/>
            <w:rtl/>
          </w:rPr>
          <w:t>.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C4DC3">
          <w:t>‬</w:t>
        </w:r>
        <w:r w:rsidR="002F69C8">
          <w:t>‬</w:t>
        </w:r>
        <w:r w:rsidR="000D3549">
          <w:t>‬</w:t>
        </w:r>
        <w:r w:rsidR="000D3549">
          <w:t>‬</w:t>
        </w:r>
        <w:r w:rsidR="00AE44E2">
          <w:t>‬</w:t>
        </w:r>
        <w:r w:rsidR="001F6060">
          <w:t>‬</w:t>
        </w:r>
        <w:r>
          <w:t>‬</w:t>
        </w:r>
      </w:dir>
    </w:p>
    <w:p w14:paraId="377C73F4" w14:textId="1C7A3D9B" w:rsidR="002C4DC3" w:rsidRDefault="002C4DC3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1EFD53CA" w14:textId="24661C7B" w:rsidR="002C4DC3" w:rsidRDefault="002C4DC3" w:rsidP="002C4DC3">
      <w:pPr>
        <w:pStyle w:val="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>מטלה 1 (40%) – עיצוב קונספטואלי (תרשים ישויות-קשרים)</w:t>
      </w:r>
    </w:p>
    <w:p w14:paraId="0CBC0E98" w14:textId="58506F11" w:rsidR="00E128EB" w:rsidRPr="002C4DC3" w:rsidRDefault="00E128EB" w:rsidP="002C4DC3">
      <w:pPr>
        <w:pStyle w:val="2"/>
        <w:spacing w:before="0" w:after="120"/>
        <w:rPr>
          <w:rFonts w:ascii="Tahoma" w:hAnsi="Tahoma" w:cs="Tahoma"/>
          <w:rtl/>
        </w:rPr>
      </w:pPr>
    </w:p>
    <w:p w14:paraId="0FF0F446" w14:textId="7C5F6250" w:rsidR="003361E1" w:rsidRDefault="00B4789E" w:rsidP="00122FC2">
      <w:pPr>
        <w:pStyle w:val="ae"/>
        <w:spacing w:after="120"/>
        <w:ind w:left="360"/>
        <w:contextualSpacing w:val="0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  <w:r w:rsidRPr="002C4DC3">
        <w:rPr>
          <w:rFonts w:ascii="Tahoma" w:hAnsi="Tahoma"/>
          <w:noProof/>
          <w:rtl/>
        </w:rPr>
        <w:drawing>
          <wp:anchor distT="0" distB="0" distL="114300" distR="114300" simplePos="0" relativeHeight="251658240" behindDoc="0" locked="0" layoutInCell="1" allowOverlap="1" wp14:anchorId="76F20C8E" wp14:editId="724B89C6">
            <wp:simplePos x="0" y="0"/>
            <wp:positionH relativeFrom="page">
              <wp:align>right</wp:align>
            </wp:positionH>
            <wp:positionV relativeFrom="paragraph">
              <wp:posOffset>490855</wp:posOffset>
            </wp:positionV>
            <wp:extent cx="7770495" cy="4057650"/>
            <wp:effectExtent l="0" t="0" r="190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F5766" w14:textId="77777777" w:rsidR="00B4789E" w:rsidRDefault="00B4789E" w:rsidP="00122FC2">
      <w:pPr>
        <w:pStyle w:val="ae"/>
        <w:spacing w:after="120"/>
        <w:ind w:left="360"/>
        <w:contextualSpacing w:val="0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</w:p>
    <w:p w14:paraId="56B3C99A" w14:textId="4A49F242" w:rsidR="003361E1" w:rsidRDefault="003361E1" w:rsidP="00122FC2">
      <w:pPr>
        <w:pStyle w:val="ae"/>
        <w:spacing w:after="120"/>
        <w:ind w:left="360"/>
        <w:contextualSpacing w:val="0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</w:p>
    <w:p w14:paraId="11DFBB9A" w14:textId="4F2CAC74" w:rsidR="003361E1" w:rsidRDefault="003361E1" w:rsidP="00122FC2">
      <w:pPr>
        <w:pStyle w:val="ae"/>
        <w:spacing w:after="120"/>
        <w:ind w:left="360"/>
        <w:contextualSpacing w:val="0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</w:p>
    <w:p w14:paraId="7FE0D01A" w14:textId="6FA6B345" w:rsidR="00B4789E" w:rsidRDefault="00B4789E">
      <w:pPr>
        <w:bidi w:val="0"/>
        <w:spacing w:after="0" w:line="240" w:lineRule="auto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  <w:r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  <w:br w:type="page"/>
      </w:r>
    </w:p>
    <w:p w14:paraId="13CE82F0" w14:textId="77777777" w:rsidR="00B4789E" w:rsidRDefault="00B4789E" w:rsidP="00B4789E">
      <w:pPr>
        <w:pStyle w:val="2"/>
        <w:spacing w:before="0" w:after="120"/>
        <w:rPr>
          <w:rFonts w:ascii="Tahoma" w:hAnsi="Tahoma" w:cs="Tahoma"/>
          <w:rtl/>
        </w:rPr>
      </w:pPr>
    </w:p>
    <w:p w14:paraId="6938417E" w14:textId="7D467A4B" w:rsidR="003361E1" w:rsidRPr="00B4789E" w:rsidRDefault="00B4789E" w:rsidP="00B4789E">
      <w:pPr>
        <w:pStyle w:val="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t xml:space="preserve">הנחות מודל ה- </w:t>
      </w:r>
      <w:r w:rsidRPr="00E546C7">
        <w:rPr>
          <w:rFonts w:ascii="Tahoma" w:hAnsi="Tahoma" w:cs="Tahoma"/>
        </w:rPr>
        <w:t>ERD</w:t>
      </w:r>
      <w:r w:rsidRPr="00E546C7">
        <w:rPr>
          <w:rFonts w:ascii="Tahoma" w:hAnsi="Tahoma" w:cs="Tahoma"/>
          <w:rtl/>
        </w:rPr>
        <w:t xml:space="preserve"> </w:t>
      </w:r>
    </w:p>
    <w:p w14:paraId="04EF80BF" w14:textId="77777777" w:rsidR="003361E1" w:rsidRPr="00A77770" w:rsidRDefault="003361E1" w:rsidP="00122FC2">
      <w:pPr>
        <w:pStyle w:val="ae"/>
        <w:spacing w:after="120"/>
        <w:ind w:left="360"/>
        <w:contextualSpacing w:val="0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</w:p>
    <w:tbl>
      <w:tblPr>
        <w:tblStyle w:val="ab"/>
        <w:bidiVisual/>
        <w:tblW w:w="9458" w:type="dxa"/>
        <w:jc w:val="center"/>
        <w:tblLook w:val="04A0" w:firstRow="1" w:lastRow="0" w:firstColumn="1" w:lastColumn="0" w:noHBand="0" w:noVBand="1"/>
      </w:tblPr>
      <w:tblGrid>
        <w:gridCol w:w="2152"/>
        <w:gridCol w:w="7306"/>
      </w:tblGrid>
      <w:tr w:rsidR="00D63AC3" w:rsidRPr="00EE4DF8" w14:paraId="33BA54B4" w14:textId="77777777" w:rsidTr="0098006C">
        <w:trPr>
          <w:jc w:val="center"/>
        </w:trPr>
        <w:tc>
          <w:tcPr>
            <w:tcW w:w="2152" w:type="dxa"/>
            <w:shd w:val="clear" w:color="auto" w:fill="C6D9F1" w:themeFill="text2" w:themeFillTint="33"/>
          </w:tcPr>
          <w:p w14:paraId="61AF745C" w14:textId="77777777" w:rsidR="00D63AC3" w:rsidRPr="00EE4DF8" w:rsidRDefault="00D63AC3" w:rsidP="0098006C">
            <w:pPr>
              <w:jc w:val="left"/>
              <w:rPr>
                <w:rFonts w:ascii="Tahoma" w:hAnsi="Tahoma"/>
                <w:b/>
                <w:bCs/>
                <w:rtl/>
              </w:rPr>
            </w:pPr>
            <w:r w:rsidRPr="00EE4DF8">
              <w:rPr>
                <w:rFonts w:ascii="Tahoma" w:hAnsi="Tahoma"/>
                <w:b/>
                <w:bCs/>
                <w:rtl/>
              </w:rPr>
              <w:t>מרכיב</w:t>
            </w:r>
          </w:p>
        </w:tc>
        <w:tc>
          <w:tcPr>
            <w:tcW w:w="7306" w:type="dxa"/>
            <w:shd w:val="clear" w:color="auto" w:fill="C6D9F1" w:themeFill="text2" w:themeFillTint="33"/>
          </w:tcPr>
          <w:p w14:paraId="230FE469" w14:textId="77777777" w:rsidR="00D63AC3" w:rsidRPr="00EE4DF8" w:rsidRDefault="00D63AC3" w:rsidP="0098006C">
            <w:pPr>
              <w:jc w:val="left"/>
              <w:rPr>
                <w:rFonts w:ascii="Tahoma" w:hAnsi="Tahoma"/>
                <w:b/>
                <w:bCs/>
                <w:rtl/>
              </w:rPr>
            </w:pPr>
            <w:r w:rsidRPr="00EE4DF8">
              <w:rPr>
                <w:rFonts w:ascii="Tahoma" w:hAnsi="Tahoma"/>
                <w:b/>
                <w:bCs/>
                <w:rtl/>
              </w:rPr>
              <w:t xml:space="preserve">הנחות </w:t>
            </w:r>
          </w:p>
        </w:tc>
      </w:tr>
      <w:tr w:rsidR="00D63AC3" w:rsidRPr="00EE4DF8" w14:paraId="7DA933EF" w14:textId="77777777" w:rsidTr="0098006C">
        <w:trPr>
          <w:trHeight w:val="67"/>
          <w:jc w:val="center"/>
        </w:trPr>
        <w:tc>
          <w:tcPr>
            <w:tcW w:w="2152" w:type="dxa"/>
          </w:tcPr>
          <w:p w14:paraId="0E505EF3" w14:textId="77777777" w:rsidR="00D63AC3" w:rsidRPr="00EE4DF8" w:rsidRDefault="00D63AC3" w:rsidP="0098006C">
            <w:pPr>
              <w:spacing w:after="4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קרדינליות</w:t>
            </w:r>
            <w:r>
              <w:rPr>
                <w:rFonts w:ascii="Tahoma" w:hAnsi="Tahoma"/>
              </w:rPr>
              <w:t>Credit card</w:t>
            </w:r>
          </w:p>
        </w:tc>
        <w:tc>
          <w:tcPr>
            <w:tcW w:w="7306" w:type="dxa"/>
          </w:tcPr>
          <w:p w14:paraId="3C5756C9" w14:textId="77777777" w:rsidR="00D63AC3" w:rsidRPr="00EE4DF8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263420">
              <w:rPr>
                <w:rFonts w:ascii="Tahoma" w:hAnsi="Tahoma"/>
                <w:rtl/>
              </w:rPr>
              <w:t>הזמנה ניתנת תשלום ע"י אמצעי תשלום אחד וכרטיס אשראי אחד בלבד</w:t>
            </w:r>
            <w:r>
              <w:rPr>
                <w:rFonts w:ascii="Tahoma" w:hAnsi="Tahoma" w:hint="cs"/>
                <w:rtl/>
              </w:rPr>
              <w:t>.</w:t>
            </w:r>
          </w:p>
        </w:tc>
      </w:tr>
      <w:tr w:rsidR="00D63AC3" w:rsidRPr="00EE4DF8" w14:paraId="040DD5DD" w14:textId="77777777" w:rsidTr="0098006C">
        <w:trPr>
          <w:trHeight w:val="1263"/>
          <w:jc w:val="center"/>
        </w:trPr>
        <w:tc>
          <w:tcPr>
            <w:tcW w:w="2152" w:type="dxa"/>
          </w:tcPr>
          <w:p w14:paraId="5F3A4CA3" w14:textId="77777777" w:rsidR="00D63AC3" w:rsidRPr="00EE4DF8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שדה </w:t>
            </w:r>
            <w:r>
              <w:rPr>
                <w:rFonts w:ascii="Tahoma" w:hAnsi="Tahoma"/>
              </w:rPr>
              <w:t>Type</w:t>
            </w:r>
            <w:r>
              <w:rPr>
                <w:rFonts w:ascii="Tahoma" w:hAnsi="Tahoma" w:hint="cs"/>
                <w:rtl/>
              </w:rPr>
              <w:t xml:space="preserve"> בישות </w:t>
            </w:r>
            <w:r>
              <w:rPr>
                <w:rFonts w:ascii="Tahoma" w:hAnsi="Tahoma"/>
              </w:rPr>
              <w:t>Version</w:t>
            </w:r>
          </w:p>
        </w:tc>
        <w:tc>
          <w:tcPr>
            <w:tcW w:w="7306" w:type="dxa"/>
          </w:tcPr>
          <w:p w14:paraId="5A9AE9F2" w14:textId="77777777" w:rsidR="00D63AC3" w:rsidRPr="00EE4DF8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ישנם מספר סוגים של נעליים (לדוג' </w:t>
            </w:r>
            <w:r>
              <w:rPr>
                <w:rFonts w:ascii="Tahoma" w:hAnsi="Tahoma" w:hint="cs"/>
              </w:rPr>
              <w:t>A</w:t>
            </w:r>
            <w:r>
              <w:rPr>
                <w:rFonts w:ascii="Tahoma" w:hAnsi="Tahoma"/>
              </w:rPr>
              <w:t>ir Force, Blazer, Vapor Edge</w:t>
            </w:r>
            <w:r>
              <w:rPr>
                <w:rFonts w:ascii="Tahoma" w:hAnsi="Tahoma" w:hint="cs"/>
                <w:rtl/>
              </w:rPr>
              <w:t>).</w:t>
            </w:r>
          </w:p>
        </w:tc>
      </w:tr>
      <w:tr w:rsidR="00D63AC3" w:rsidRPr="00EE4DF8" w14:paraId="04AFB514" w14:textId="77777777" w:rsidTr="0098006C">
        <w:trPr>
          <w:trHeight w:val="1263"/>
          <w:jc w:val="center"/>
        </w:trPr>
        <w:tc>
          <w:tcPr>
            <w:tcW w:w="2152" w:type="dxa"/>
          </w:tcPr>
          <w:p w14:paraId="21D236CF" w14:textId="77777777" w:rsidR="00D63AC3" w:rsidRPr="003316BB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3316BB">
              <w:rPr>
                <w:rFonts w:ascii="Tahoma" w:hAnsi="Tahoma" w:hint="cs"/>
                <w:rtl/>
              </w:rPr>
              <w:t xml:space="preserve">שדה </w:t>
            </w:r>
            <w:r w:rsidRPr="003316BB">
              <w:rPr>
                <w:rFonts w:ascii="Tahoma" w:hAnsi="Tahoma"/>
              </w:rPr>
              <w:t>Email</w:t>
            </w:r>
            <w:r w:rsidRPr="003316BB">
              <w:rPr>
                <w:rFonts w:ascii="Tahoma" w:hAnsi="Tahoma" w:hint="cs"/>
                <w:rtl/>
              </w:rPr>
              <w:t xml:space="preserve"> בישות </w:t>
            </w:r>
            <w:r w:rsidRPr="003316BB">
              <w:rPr>
                <w:rFonts w:ascii="Tahoma" w:hAnsi="Tahoma"/>
              </w:rPr>
              <w:t>Costumer</w:t>
            </w:r>
          </w:p>
        </w:tc>
        <w:tc>
          <w:tcPr>
            <w:tcW w:w="7306" w:type="dxa"/>
          </w:tcPr>
          <w:p w14:paraId="188D6D88" w14:textId="77777777" w:rsidR="00D63AC3" w:rsidRPr="003316BB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3316BB">
              <w:rPr>
                <w:rFonts w:ascii="Tahoma" w:hAnsi="Tahoma"/>
                <w:rtl/>
              </w:rPr>
              <w:t>אימייל הכרחי גם לקנייה ללא רישום והוא המזהה הייחודי של הלקוח</w:t>
            </w:r>
            <w:r>
              <w:rPr>
                <w:rFonts w:ascii="Tahoma" w:hAnsi="Tahoma" w:hint="cs"/>
                <w:rtl/>
              </w:rPr>
              <w:t>.</w:t>
            </w:r>
          </w:p>
        </w:tc>
      </w:tr>
      <w:tr w:rsidR="00D63AC3" w:rsidRPr="00EE4DF8" w14:paraId="5358447B" w14:textId="77777777" w:rsidTr="0098006C">
        <w:trPr>
          <w:trHeight w:val="1263"/>
          <w:jc w:val="center"/>
        </w:trPr>
        <w:tc>
          <w:tcPr>
            <w:tcW w:w="2152" w:type="dxa"/>
          </w:tcPr>
          <w:p w14:paraId="63C27C5B" w14:textId="77777777" w:rsidR="00D63AC3" w:rsidRPr="003316BB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קרדינליות </w:t>
            </w:r>
            <w:r>
              <w:rPr>
                <w:rFonts w:ascii="Tahoma" w:hAnsi="Tahoma"/>
              </w:rPr>
              <w:t>Order</w:t>
            </w:r>
          </w:p>
        </w:tc>
        <w:tc>
          <w:tcPr>
            <w:tcW w:w="7306" w:type="dxa"/>
          </w:tcPr>
          <w:p w14:paraId="3729A2D3" w14:textId="77777777" w:rsidR="00D63AC3" w:rsidRPr="003316BB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אפשר להשתמש באותו אשראי עבור מספר הזמנות.</w:t>
            </w:r>
          </w:p>
        </w:tc>
      </w:tr>
      <w:tr w:rsidR="00D63AC3" w:rsidRPr="00EE4DF8" w14:paraId="7474B24A" w14:textId="77777777" w:rsidTr="0098006C">
        <w:trPr>
          <w:trHeight w:val="1263"/>
          <w:jc w:val="center"/>
        </w:trPr>
        <w:tc>
          <w:tcPr>
            <w:tcW w:w="2152" w:type="dxa"/>
          </w:tcPr>
          <w:p w14:paraId="7C47F5A0" w14:textId="77777777" w:rsidR="00D63AC3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קרדינליות בתרשים</w:t>
            </w:r>
          </w:p>
        </w:tc>
        <w:tc>
          <w:tcPr>
            <w:tcW w:w="7306" w:type="dxa"/>
          </w:tcPr>
          <w:p w14:paraId="6FA6FE3F" w14:textId="77777777" w:rsidR="00D63AC3" w:rsidRPr="00FB64C1" w:rsidRDefault="00D63AC3" w:rsidP="0098006C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הקרדינליות בתרשים מייצגת תהליך רכישה כללי ולא הזמנה ספציפית.</w:t>
            </w:r>
          </w:p>
        </w:tc>
      </w:tr>
    </w:tbl>
    <w:p w14:paraId="6CB64F44" w14:textId="5B95CB8A" w:rsidR="00D63AC3" w:rsidRDefault="00D63AC3">
      <w:pPr>
        <w:bidi w:val="0"/>
        <w:spacing w:after="0" w:line="240" w:lineRule="auto"/>
        <w:jc w:val="left"/>
        <w:rPr>
          <w:rFonts w:ascii="Tahoma" w:hAnsi="Tahoma"/>
          <w:rtl/>
        </w:rPr>
      </w:pPr>
    </w:p>
    <w:p w14:paraId="75EC516F" w14:textId="77777777" w:rsidR="00470D10" w:rsidRDefault="00470D10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  <w:rtl/>
        </w:rPr>
      </w:pPr>
    </w:p>
    <w:p w14:paraId="1C19A875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4DB4C7FB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6DE80657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5F4797E9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6A04F2E2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5F690EFE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7A347B21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10E1EE0D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3E71E7B0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42A8DA2A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6CF7180A" w14:textId="77777777" w:rsidR="002059B3" w:rsidRDefault="002059B3" w:rsidP="00DB58D5">
      <w:pPr>
        <w:pStyle w:val="ae"/>
        <w:spacing w:after="120"/>
        <w:ind w:left="360"/>
        <w:contextualSpacing w:val="0"/>
        <w:jc w:val="left"/>
        <w:rPr>
          <w:rFonts w:ascii="Tahoma" w:hAnsi="Tahoma"/>
          <w:b/>
          <w:bCs/>
          <w:color w:val="548DD4" w:themeColor="text2" w:themeTint="99"/>
          <w:sz w:val="26"/>
          <w:szCs w:val="26"/>
        </w:rPr>
      </w:pPr>
    </w:p>
    <w:p w14:paraId="4A84CEDE" w14:textId="77777777" w:rsidR="008C6F5E" w:rsidRDefault="008C6F5E" w:rsidP="008C6F5E">
      <w:pPr>
        <w:pStyle w:val="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t>מטלה 2 (30%) – עיצוב לוגי (מודל נתונים טבלאי)</w:t>
      </w:r>
    </w:p>
    <w:p w14:paraId="24C76A39" w14:textId="13913B38" w:rsidR="008D6EB2" w:rsidRDefault="008D6EB2" w:rsidP="00F76782">
      <w:pPr>
        <w:pStyle w:val="ae"/>
        <w:numPr>
          <w:ilvl w:val="0"/>
          <w:numId w:val="32"/>
        </w:numPr>
        <w:bidi w:val="0"/>
        <w:spacing w:after="160"/>
        <w:jc w:val="left"/>
      </w:pPr>
      <w:r w:rsidRPr="00F76782">
        <w:rPr>
          <w:rFonts w:ascii="Tahoma" w:hAnsi="Tahoma"/>
          <w:b/>
          <w:bCs/>
        </w:rPr>
        <w:t>C</w:t>
      </w:r>
      <w:r w:rsidR="00F76782">
        <w:rPr>
          <w:rFonts w:ascii="Tahoma" w:hAnsi="Tahoma"/>
          <w:b/>
          <w:bCs/>
        </w:rPr>
        <w:t>USTOMERS</w:t>
      </w:r>
      <w:r w:rsidR="00F76782">
        <w:t xml:space="preserve"> </w:t>
      </w:r>
      <w:r>
        <w:t>(</w:t>
      </w:r>
      <w:r w:rsidRPr="00F76782">
        <w:rPr>
          <w:u w:val="single"/>
        </w:rPr>
        <w:t>Email</w:t>
      </w:r>
      <w:r>
        <w:t>, Password, Birthdate, Address-Country, Address-City, Address-PostalCode, Currency)</w:t>
      </w:r>
    </w:p>
    <w:p w14:paraId="1142CC8D" w14:textId="598D0F4F" w:rsidR="008D6EB2" w:rsidRDefault="00F76782" w:rsidP="00F76782">
      <w:pPr>
        <w:pStyle w:val="ae"/>
        <w:numPr>
          <w:ilvl w:val="0"/>
          <w:numId w:val="32"/>
        </w:numPr>
        <w:bidi w:val="0"/>
        <w:spacing w:after="160"/>
        <w:jc w:val="left"/>
      </w:pPr>
      <w:r>
        <w:rPr>
          <w:rFonts w:ascii="Tahoma" w:hAnsi="Tahoma"/>
          <w:b/>
          <w:bCs/>
        </w:rPr>
        <w:t>PRODUCTS</w:t>
      </w:r>
      <w:r w:rsidR="008D6EB2">
        <w:t xml:space="preserve"> (</w:t>
      </w:r>
      <w:r w:rsidR="008D6EB2" w:rsidRPr="00F76782">
        <w:rPr>
          <w:u w:val="single"/>
        </w:rPr>
        <w:t>Product ID</w:t>
      </w:r>
      <w:r w:rsidR="008D6EB2">
        <w:t>, Name)</w:t>
      </w:r>
    </w:p>
    <w:p w14:paraId="4AADE768" w14:textId="365F60FB" w:rsidR="008D6EB2" w:rsidRDefault="008D6EB2" w:rsidP="00F76782">
      <w:pPr>
        <w:pStyle w:val="ae"/>
        <w:numPr>
          <w:ilvl w:val="0"/>
          <w:numId w:val="32"/>
        </w:numPr>
        <w:bidi w:val="0"/>
        <w:jc w:val="left"/>
      </w:pPr>
      <w:r w:rsidRPr="00F76782">
        <w:rPr>
          <w:rFonts w:ascii="Tahoma" w:hAnsi="Tahoma"/>
          <w:b/>
          <w:bCs/>
        </w:rPr>
        <w:t>O</w:t>
      </w:r>
      <w:r w:rsidR="00F76782">
        <w:rPr>
          <w:rFonts w:ascii="Tahoma" w:hAnsi="Tahoma"/>
          <w:b/>
          <w:bCs/>
        </w:rPr>
        <w:t>RDERS</w:t>
      </w:r>
      <w:r w:rsidRPr="00F76782">
        <w:rPr>
          <w:rFonts w:ascii="Tahoma" w:hAnsi="Tahoma"/>
          <w:b/>
          <w:bCs/>
        </w:rPr>
        <w:t>C</w:t>
      </w:r>
      <w:r w:rsidR="00F76782">
        <w:rPr>
          <w:rFonts w:ascii="Tahoma" w:hAnsi="Tahoma"/>
          <w:b/>
          <w:bCs/>
        </w:rPr>
        <w:t>ONTENT</w:t>
      </w:r>
      <w:r>
        <w:t xml:space="preserve"> (</w:t>
      </w:r>
      <w:r w:rsidRPr="00F76782">
        <w:rPr>
          <w:u w:val="single"/>
        </w:rPr>
        <w:t>Order ID(</w:t>
      </w:r>
      <w:r>
        <w:t>ORDERS) ,</w:t>
      </w:r>
      <w:r w:rsidRPr="00F76782">
        <w:rPr>
          <w:u w:val="single"/>
        </w:rPr>
        <w:t>Product ID</w:t>
      </w:r>
      <w:r>
        <w:t>(Products),Quantity)</w:t>
      </w:r>
    </w:p>
    <w:p w14:paraId="0C9364BD" w14:textId="479B223F" w:rsidR="008D6EB2" w:rsidRDefault="00F76782" w:rsidP="00F76782">
      <w:pPr>
        <w:pStyle w:val="ae"/>
        <w:numPr>
          <w:ilvl w:val="0"/>
          <w:numId w:val="32"/>
        </w:numPr>
        <w:bidi w:val="0"/>
        <w:spacing w:after="160"/>
        <w:jc w:val="left"/>
      </w:pPr>
      <w:r>
        <w:rPr>
          <w:rFonts w:ascii="Tahoma" w:hAnsi="Tahoma"/>
          <w:b/>
          <w:bCs/>
        </w:rPr>
        <w:t>VERSIONS</w:t>
      </w:r>
      <w:r w:rsidR="008D6EB2">
        <w:t xml:space="preserve"> (</w:t>
      </w:r>
      <w:r w:rsidR="008D6EB2" w:rsidRPr="00F76782">
        <w:rPr>
          <w:u w:val="single"/>
        </w:rPr>
        <w:t>Product ID (Products)</w:t>
      </w:r>
      <w:r w:rsidR="008D6EB2">
        <w:t xml:space="preserve">, </w:t>
      </w:r>
      <w:r w:rsidR="008D6EB2" w:rsidRPr="00F76782">
        <w:rPr>
          <w:u w:val="single"/>
        </w:rPr>
        <w:t>Size</w:t>
      </w:r>
      <w:r w:rsidR="008D6EB2">
        <w:t xml:space="preserve">, </w:t>
      </w:r>
      <w:r w:rsidR="008D6EB2" w:rsidRPr="00F76782">
        <w:rPr>
          <w:u w:val="single"/>
        </w:rPr>
        <w:t>Color</w:t>
      </w:r>
      <w:r w:rsidR="008D6EB2">
        <w:t>, Type , Price)</w:t>
      </w:r>
    </w:p>
    <w:p w14:paraId="0D8C65FA" w14:textId="3363BFAB" w:rsidR="008D6EB2" w:rsidRDefault="00F76782" w:rsidP="00F76782">
      <w:pPr>
        <w:pStyle w:val="ae"/>
        <w:numPr>
          <w:ilvl w:val="0"/>
          <w:numId w:val="32"/>
        </w:numPr>
        <w:bidi w:val="0"/>
        <w:jc w:val="left"/>
      </w:pPr>
      <w:r>
        <w:rPr>
          <w:rFonts w:ascii="Tahoma" w:hAnsi="Tahoma"/>
          <w:b/>
          <w:bCs/>
        </w:rPr>
        <w:t>INTEREST</w:t>
      </w:r>
      <w:r w:rsidR="008D6EB2">
        <w:t xml:space="preserve"> (</w:t>
      </w:r>
      <w:r w:rsidR="008D6EB2" w:rsidRPr="00F76782">
        <w:rPr>
          <w:u w:val="single"/>
        </w:rPr>
        <w:t>Email(</w:t>
      </w:r>
      <w:r w:rsidR="008D6EB2">
        <w:t xml:space="preserve">Customers), </w:t>
      </w:r>
      <w:r w:rsidR="000849F9" w:rsidRPr="00F76782">
        <w:rPr>
          <w:u w:val="single"/>
        </w:rPr>
        <w:t>{</w:t>
      </w:r>
      <w:r w:rsidR="008D6EB2" w:rsidRPr="00F76782">
        <w:rPr>
          <w:u w:val="single"/>
        </w:rPr>
        <w:t>Product ID</w:t>
      </w:r>
      <w:r w:rsidR="000849F9" w:rsidRPr="00F76782">
        <w:rPr>
          <w:u w:val="single"/>
        </w:rPr>
        <w:t xml:space="preserve">, </w:t>
      </w:r>
      <w:r w:rsidR="008D6EB2" w:rsidRPr="00F76782">
        <w:rPr>
          <w:u w:val="single"/>
        </w:rPr>
        <w:t>Size, Color}</w:t>
      </w:r>
      <w:r w:rsidR="008D6EB2">
        <w:t xml:space="preserve"> (Versions))</w:t>
      </w:r>
    </w:p>
    <w:p w14:paraId="5E30EDF4" w14:textId="02C1C70B" w:rsidR="008D6EB2" w:rsidRDefault="00F76782" w:rsidP="00F76782">
      <w:pPr>
        <w:pStyle w:val="ae"/>
        <w:numPr>
          <w:ilvl w:val="0"/>
          <w:numId w:val="32"/>
        </w:numPr>
        <w:bidi w:val="0"/>
        <w:jc w:val="left"/>
      </w:pPr>
      <w:r>
        <w:rPr>
          <w:rFonts w:ascii="Tahoma" w:hAnsi="Tahoma"/>
          <w:b/>
          <w:bCs/>
        </w:rPr>
        <w:t>CREDITCARDS</w:t>
      </w:r>
      <w:r w:rsidR="008D6EB2">
        <w:t xml:space="preserve"> (</w:t>
      </w:r>
      <w:r w:rsidR="008D6EB2" w:rsidRPr="00F76782">
        <w:rPr>
          <w:u w:val="single"/>
        </w:rPr>
        <w:t>Card Number</w:t>
      </w:r>
      <w:r w:rsidR="008D6EB2">
        <w:t>, Owner ID, Expiration, CVV, Customer ID(Customer))</w:t>
      </w:r>
    </w:p>
    <w:p w14:paraId="16258415" w14:textId="4683B6FE" w:rsidR="008D6EB2" w:rsidRDefault="00F76782" w:rsidP="00F76782">
      <w:pPr>
        <w:pStyle w:val="ae"/>
        <w:numPr>
          <w:ilvl w:val="0"/>
          <w:numId w:val="32"/>
        </w:numPr>
        <w:bidi w:val="0"/>
        <w:jc w:val="left"/>
      </w:pPr>
      <w:r>
        <w:rPr>
          <w:rFonts w:ascii="Tahoma" w:hAnsi="Tahoma"/>
          <w:b/>
          <w:bCs/>
        </w:rPr>
        <w:t>ORDERS</w:t>
      </w:r>
      <w:r w:rsidR="008D6EB2">
        <w:rPr>
          <w:rtl/>
        </w:rPr>
        <w:t xml:space="preserve"> </w:t>
      </w:r>
      <w:r w:rsidR="008D6EB2">
        <w:t>(</w:t>
      </w:r>
      <w:r w:rsidR="008D6EB2" w:rsidRPr="00F76782">
        <w:rPr>
          <w:u w:val="single"/>
        </w:rPr>
        <w:t>Order ID</w:t>
      </w:r>
      <w:r w:rsidR="008D6EB2">
        <w:t>, Order Date, ETA, Total Price, Card Number(CreditCards))</w:t>
      </w:r>
    </w:p>
    <w:p w14:paraId="3848D652" w14:textId="3A4E6AF6" w:rsidR="008D6EB2" w:rsidRDefault="0078701F" w:rsidP="0078701F">
      <w:pPr>
        <w:pStyle w:val="ae"/>
        <w:numPr>
          <w:ilvl w:val="0"/>
          <w:numId w:val="32"/>
        </w:numPr>
        <w:bidi w:val="0"/>
        <w:spacing w:after="160"/>
        <w:jc w:val="left"/>
      </w:pPr>
      <w:r>
        <w:rPr>
          <w:rFonts w:ascii="Tahoma" w:hAnsi="Tahoma"/>
          <w:b/>
          <w:bCs/>
        </w:rPr>
        <w:t>CUSTOM</w:t>
      </w:r>
      <w:r w:rsidR="008D6EB2">
        <w:t xml:space="preserve"> (</w:t>
      </w:r>
      <w:r w:rsidR="008D6EB2" w:rsidRPr="00F76782">
        <w:rPr>
          <w:u w:val="single"/>
        </w:rPr>
        <w:t>{</w:t>
      </w:r>
      <w:r w:rsidR="00570E5C" w:rsidRPr="00F76782">
        <w:rPr>
          <w:u w:val="single"/>
        </w:rPr>
        <w:t>Product ID,</w:t>
      </w:r>
      <w:r w:rsidR="008B3DEE" w:rsidRPr="00F76782">
        <w:rPr>
          <w:u w:val="single"/>
        </w:rPr>
        <w:t xml:space="preserve"> </w:t>
      </w:r>
      <w:r w:rsidR="008D6EB2" w:rsidRPr="00F76782">
        <w:rPr>
          <w:u w:val="single"/>
        </w:rPr>
        <w:t>Size, Color}</w:t>
      </w:r>
      <w:r w:rsidR="008D6EB2">
        <w:t>(Versions), Material, Personalization Content)</w:t>
      </w:r>
    </w:p>
    <w:p w14:paraId="5D52E692" w14:textId="4D79CECD" w:rsidR="008D6EB2" w:rsidRDefault="0078701F" w:rsidP="0078701F">
      <w:pPr>
        <w:pStyle w:val="ae"/>
        <w:numPr>
          <w:ilvl w:val="0"/>
          <w:numId w:val="32"/>
        </w:numPr>
        <w:bidi w:val="0"/>
        <w:spacing w:after="160"/>
        <w:jc w:val="left"/>
      </w:pPr>
      <w:r>
        <w:rPr>
          <w:rFonts w:ascii="Tahoma" w:hAnsi="Tahoma"/>
          <w:b/>
          <w:bCs/>
        </w:rPr>
        <w:t>SHOEPARTS</w:t>
      </w:r>
      <w:r w:rsidR="008D6EB2">
        <w:rPr>
          <w:rtl/>
        </w:rPr>
        <w:t xml:space="preserve"> </w:t>
      </w:r>
      <w:r w:rsidR="008D6EB2">
        <w:t>(</w:t>
      </w:r>
      <w:r w:rsidR="008B3DEE" w:rsidRPr="00F76782">
        <w:rPr>
          <w:u w:val="single"/>
        </w:rPr>
        <w:t>{Product ID, Size, Color}</w:t>
      </w:r>
      <w:r w:rsidR="008B3DEE">
        <w:t xml:space="preserve">(Versions), </w:t>
      </w:r>
      <w:r w:rsidR="008D6EB2" w:rsidRPr="00F76782">
        <w:rPr>
          <w:u w:val="single"/>
        </w:rPr>
        <w:t>Shoe Part Color</w:t>
      </w:r>
      <w:r w:rsidR="008D6EB2">
        <w:t>)</w:t>
      </w:r>
    </w:p>
    <w:p w14:paraId="506466A0" w14:textId="77777777" w:rsidR="008D6EB2" w:rsidRDefault="008D6EB2" w:rsidP="008D6EB2">
      <w:pPr>
        <w:bidi w:val="0"/>
        <w:jc w:val="left"/>
      </w:pPr>
    </w:p>
    <w:p w14:paraId="509769A2" w14:textId="77777777" w:rsidR="00603570" w:rsidRPr="00CC19C0" w:rsidRDefault="00603570" w:rsidP="00603570">
      <w:pPr>
        <w:spacing w:after="120"/>
        <w:rPr>
          <w:rFonts w:ascii="Tahoma" w:hAnsi="Tahoma"/>
          <w:b/>
          <w:bCs/>
          <w:u w:val="single"/>
          <w:rtl/>
        </w:rPr>
      </w:pPr>
      <w:r>
        <w:rPr>
          <w:rFonts w:ascii="Tahoma" w:hAnsi="Tahoma" w:hint="cs"/>
          <w:b/>
          <w:bCs/>
          <w:u w:val="single"/>
          <w:rtl/>
        </w:rPr>
        <w:t>הנחות והסברים נוספים</w:t>
      </w:r>
      <w:r w:rsidRPr="00CC19C0">
        <w:rPr>
          <w:rFonts w:ascii="Tahoma" w:hAnsi="Tahoma" w:hint="cs"/>
          <w:b/>
          <w:bCs/>
          <w:u w:val="single"/>
          <w:rtl/>
        </w:rPr>
        <w:t>:</w:t>
      </w:r>
    </w:p>
    <w:p w14:paraId="46711921" w14:textId="77777777" w:rsidR="008D6EB2" w:rsidRDefault="008D6EB2" w:rsidP="008D6EB2">
      <w:pPr>
        <w:pStyle w:val="ae"/>
        <w:numPr>
          <w:ilvl w:val="0"/>
          <w:numId w:val="30"/>
        </w:numPr>
        <w:jc w:val="left"/>
        <w:rPr>
          <w:rtl/>
        </w:rPr>
      </w:pPr>
      <w:r>
        <w:rPr>
          <w:rtl/>
        </w:rPr>
        <w:t xml:space="preserve">נרמול מסדר ראשון: בישות </w:t>
      </w:r>
      <w:r>
        <w:t>Custom</w:t>
      </w:r>
      <w:r>
        <w:rPr>
          <w:rtl/>
        </w:rPr>
        <w:t xml:space="preserve"> נמצא שדה מרובה ערכים של צבעי חלקי הנעל, היות שניתן לבחור צבע שונה לכל אחד מהחלקים. לצורך הנרמול, הוספנו טבלה מתאימה.</w:t>
      </w:r>
    </w:p>
    <w:p w14:paraId="7BDDD07D" w14:textId="77777777" w:rsidR="008D6EB2" w:rsidRDefault="008D6EB2" w:rsidP="008D6EB2">
      <w:pPr>
        <w:pStyle w:val="ae"/>
        <w:numPr>
          <w:ilvl w:val="0"/>
          <w:numId w:val="30"/>
        </w:numPr>
        <w:jc w:val="left"/>
      </w:pPr>
      <w:r>
        <w:rPr>
          <w:rtl/>
        </w:rPr>
        <w:t xml:space="preserve">הנחה נוספת: מחיר הנעל משתנה לפי צבע ומידת המוצר. לכן, נמצא ב- </w:t>
      </w:r>
      <w:r>
        <w:t>Version</w:t>
      </w:r>
      <w:r>
        <w:rPr>
          <w:rtl/>
        </w:rPr>
        <w:t xml:space="preserve">, ולא מהווה הפרת נרמול מסדר שני. </w:t>
      </w:r>
    </w:p>
    <w:p w14:paraId="079452E2" w14:textId="77777777" w:rsidR="008D6EB2" w:rsidRDefault="008D6EB2" w:rsidP="008D6EB2">
      <w:pPr>
        <w:pStyle w:val="ae"/>
        <w:numPr>
          <w:ilvl w:val="0"/>
          <w:numId w:val="30"/>
        </w:numPr>
        <w:jc w:val="left"/>
      </w:pPr>
      <w:r>
        <w:rPr>
          <w:rtl/>
        </w:rPr>
        <w:t xml:space="preserve">דגם הנעל מוגדר ע"י </w:t>
      </w:r>
      <w:r>
        <w:t>Product ID</w:t>
      </w:r>
      <w:r>
        <w:rPr>
          <w:rtl/>
        </w:rPr>
        <w:t>.</w:t>
      </w:r>
    </w:p>
    <w:p w14:paraId="603C6B29" w14:textId="77777777" w:rsidR="008D6EB2" w:rsidRDefault="008D6EB2" w:rsidP="008D6EB2">
      <w:pPr>
        <w:pStyle w:val="ae"/>
        <w:numPr>
          <w:ilvl w:val="0"/>
          <w:numId w:val="30"/>
        </w:numPr>
        <w:jc w:val="left"/>
      </w:pPr>
      <w:r>
        <w:rPr>
          <w:rtl/>
        </w:rPr>
        <w:t xml:space="preserve">הלקוח יכול לבחור את סוג המטבע כרצונו ולא מוגדר לפי המדינה אליה הלקוח מזמין. </w:t>
      </w:r>
    </w:p>
    <w:p w14:paraId="08E7F38B" w14:textId="77777777" w:rsidR="008D6EB2" w:rsidRDefault="008D6EB2" w:rsidP="008D6EB2">
      <w:pPr>
        <w:pStyle w:val="ae"/>
        <w:spacing w:after="120"/>
        <w:ind w:left="360"/>
        <w:rPr>
          <w:rFonts w:ascii="Tahoma" w:hAnsi="Tahoma"/>
          <w:rtl/>
        </w:rPr>
      </w:pPr>
    </w:p>
    <w:p w14:paraId="4576C156" w14:textId="3FCB9009" w:rsidR="00574420" w:rsidRDefault="008D6EB2">
      <w:pPr>
        <w:bidi w:val="0"/>
        <w:spacing w:after="0" w:line="240" w:lineRule="auto"/>
        <w:jc w:val="left"/>
      </w:pPr>
      <w:r>
        <w:br w:type="page"/>
      </w:r>
    </w:p>
    <w:p w14:paraId="0910D468" w14:textId="77777777" w:rsidR="00574420" w:rsidRDefault="00574420" w:rsidP="00574420">
      <w:pPr>
        <w:pStyle w:val="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E546C7">
        <w:rPr>
          <w:rFonts w:ascii="Tahoma" w:hAnsi="Tahoma" w:cs="Tahoma"/>
          <w:color w:val="4F81BD"/>
          <w:sz w:val="26"/>
          <w:szCs w:val="26"/>
          <w:rtl/>
        </w:rPr>
        <w:lastRenderedPageBreak/>
        <w:t>פירוט שדות בסיס הנתונים והערכת גודל</w:t>
      </w:r>
      <w:r>
        <w:rPr>
          <w:rFonts w:ascii="Tahoma" w:hAnsi="Tahoma" w:cs="Tahoma" w:hint="cs"/>
          <w:color w:val="4F81BD"/>
          <w:sz w:val="26"/>
          <w:szCs w:val="26"/>
          <w:rtl/>
        </w:rPr>
        <w:t>ם</w:t>
      </w:r>
    </w:p>
    <w:p w14:paraId="71DCD45B" w14:textId="77777777" w:rsidR="008D6EB2" w:rsidRDefault="008D6EB2" w:rsidP="008D6EB2">
      <w:pPr>
        <w:bidi w:val="0"/>
      </w:pPr>
    </w:p>
    <w:tbl>
      <w:tblPr>
        <w:tblW w:w="1012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202"/>
        <w:gridCol w:w="2658"/>
        <w:gridCol w:w="3656"/>
        <w:gridCol w:w="1604"/>
      </w:tblGrid>
      <w:tr w:rsidR="008D6EB2" w14:paraId="482C2663" w14:textId="77777777" w:rsidTr="00DF64CC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7E3CFAA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Table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9A29B46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Field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E2BC9A2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20E339C6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Size (Bytes)</w:t>
            </w:r>
          </w:p>
        </w:tc>
      </w:tr>
      <w:tr w:rsidR="008D6EB2" w14:paraId="33B5F2E8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98C6A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Customers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CA04A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  <w:rtl/>
              </w:rPr>
            </w:pPr>
            <w:r>
              <w:rPr>
                <w:rFonts w:asciiTheme="minorHAnsi" w:hAnsiTheme="minorHAnsi" w:cstheme="minorHAnsi"/>
                <w:u w:val="single"/>
              </w:rPr>
              <w:t>Email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124B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B82B" w14:textId="77777777" w:rsidR="008D6EB2" w:rsidRDefault="008D6EB2">
            <w:pPr>
              <w:bidi w:val="0"/>
              <w:spacing w:after="0" w:line="240" w:lineRule="auto"/>
              <w:rPr>
                <w:rtl/>
              </w:rPr>
            </w:pPr>
            <w:r>
              <w:t>50</w:t>
            </w:r>
          </w:p>
        </w:tc>
      </w:tr>
      <w:tr w:rsidR="008D6EB2" w14:paraId="459C3CCE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48B5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87C3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00AF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9FFEF" w14:textId="77777777" w:rsidR="008D6EB2" w:rsidRDefault="008D6EB2">
            <w:pPr>
              <w:bidi w:val="0"/>
              <w:spacing w:after="0" w:line="240" w:lineRule="auto"/>
              <w:rPr>
                <w:rtl/>
              </w:rPr>
            </w:pPr>
            <w:r>
              <w:t>20</w:t>
            </w:r>
          </w:p>
        </w:tc>
      </w:tr>
      <w:tr w:rsidR="008D6EB2" w14:paraId="69C3E570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58188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F7F4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Birthdate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3124C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1D276" w14:textId="27FEDA08" w:rsidR="008D6EB2" w:rsidRDefault="00662CA9">
            <w:pPr>
              <w:bidi w:val="0"/>
              <w:spacing w:after="0" w:line="240" w:lineRule="auto"/>
              <w:rPr>
                <w:rtl/>
              </w:rPr>
            </w:pPr>
            <w:r>
              <w:t>3</w:t>
            </w:r>
          </w:p>
        </w:tc>
      </w:tr>
      <w:tr w:rsidR="008D6EB2" w14:paraId="7CE7208C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5DB2C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E686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Address-Country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7DB8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</w:t>
            </w:r>
            <w:r>
              <w:rPr>
                <w:rFonts w:asciiTheme="minorHAnsi" w:hAnsiTheme="minorHAnsi" w:cstheme="minorHAnsi" w:hint="cs"/>
                <w:rtl/>
              </w:rPr>
              <w:t>20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8C9EB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096F3E2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8957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F030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Address-City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016A2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143B5" w14:textId="77777777" w:rsidR="008D6EB2" w:rsidRDefault="008D6EB2">
            <w:pPr>
              <w:bidi w:val="0"/>
              <w:spacing w:after="0" w:line="240" w:lineRule="auto"/>
            </w:pPr>
            <w:r>
              <w:t>50</w:t>
            </w:r>
          </w:p>
        </w:tc>
      </w:tr>
      <w:tr w:rsidR="008D6EB2" w14:paraId="25A4E6BE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088B5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94B1E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Address-PostalCode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37CB0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</w:t>
            </w:r>
            <w:r>
              <w:rPr>
                <w:rFonts w:asciiTheme="minorHAnsi" w:hAnsiTheme="minorHAnsi" w:cstheme="minorHAnsi" w:hint="cs"/>
                <w:rtl/>
              </w:rPr>
              <w:t>20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4E04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3BB6F98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4C118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86CA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Currency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FE1C0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</w:t>
            </w:r>
            <w:r>
              <w:rPr>
                <w:rFonts w:asciiTheme="minorHAnsi" w:hAnsiTheme="minorHAnsi" w:cstheme="minorHAnsi" w:hint="cs"/>
                <w:rtl/>
              </w:rPr>
              <w:t>20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7205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0D6B0FC9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00729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F9C8B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42A9" w14:textId="3E1B967B" w:rsidR="008D6EB2" w:rsidRDefault="00CA336C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83</w:t>
            </w:r>
          </w:p>
        </w:tc>
      </w:tr>
      <w:tr w:rsidR="008D6EB2" w14:paraId="5C1F89FC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42F2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OrdersContent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A2F35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  <w:rtl/>
              </w:rPr>
            </w:pPr>
            <w:r>
              <w:rPr>
                <w:rFonts w:asciiTheme="minorHAnsi" w:hAnsiTheme="minorHAnsi" w:cstheme="minorHAnsi"/>
                <w:u w:val="single"/>
              </w:rPr>
              <w:t>OrderID</w:t>
            </w:r>
            <w:r>
              <w:rPr>
                <w:rFonts w:asciiTheme="minorHAnsi" w:hAnsiTheme="minorHAnsi" w:cstheme="minorHAnsi"/>
              </w:rPr>
              <w:t>(Orders)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1D04E" w14:textId="3497B107" w:rsidR="008D6EB2" w:rsidRDefault="00AE7E17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12830" w14:textId="77777777" w:rsidR="008D6EB2" w:rsidRDefault="008D6EB2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66790969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D6C80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8502D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  <w:r>
              <w:rPr>
                <w:rFonts w:asciiTheme="minorHAnsi" w:hAnsiTheme="minorHAnsi" w:cstheme="minorHAnsi"/>
              </w:rPr>
              <w:t xml:space="preserve"> (Products)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8BAD7" w14:textId="1709CA0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CAE9" w14:textId="77777777" w:rsidR="008D6EB2" w:rsidRDefault="008D6EB2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1D123E1B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AE6E6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8D2A8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4D5A" w14:textId="56AE50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232C3" w14:textId="27120ADB" w:rsidR="008D6EB2" w:rsidRDefault="002109F9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6D51D6D6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54E6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E8369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4EDB" w14:textId="0E3AF17C" w:rsidR="008D6EB2" w:rsidRDefault="002109F9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  <w:b/>
                <w:bCs/>
                <w:rtl/>
              </w:rPr>
              <w:t>12</w:t>
            </w:r>
          </w:p>
        </w:tc>
      </w:tr>
      <w:tr w:rsidR="008D6EB2" w14:paraId="769CBFDF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BC12E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Versions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F0237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  <w:r>
              <w:rPr>
                <w:rFonts w:asciiTheme="minorHAnsi" w:hAnsiTheme="minorHAnsi" w:cstheme="minorHAnsi"/>
              </w:rPr>
              <w:t xml:space="preserve"> (Products)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4BF3D" w14:textId="6EB65F9D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95708" w14:textId="77777777" w:rsidR="008D6EB2" w:rsidRDefault="008D6EB2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43393E2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9B27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15594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  <w:u w:val="single"/>
              </w:rPr>
              <w:t>Size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E575" w14:textId="22EEB638" w:rsidR="008D6EB2" w:rsidRDefault="003361E1" w:rsidP="002059B3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B996B" w14:textId="1743E20E" w:rsidR="008D6EB2" w:rsidRDefault="00853D92">
            <w:pPr>
              <w:bidi w:val="0"/>
              <w:spacing w:after="0" w:line="240" w:lineRule="auto"/>
            </w:pPr>
            <w:r>
              <w:t>9</w:t>
            </w:r>
          </w:p>
        </w:tc>
      </w:tr>
      <w:tr w:rsidR="008D6EB2" w14:paraId="2E64B85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2B61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13CBF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Color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4266E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328E6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0FDF01A4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12265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6464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3927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Varchar(30)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E6B82" w14:textId="77777777" w:rsidR="008D6EB2" w:rsidRDefault="008D6EB2">
            <w:pPr>
              <w:bidi w:val="0"/>
              <w:spacing w:after="0" w:line="240" w:lineRule="auto"/>
            </w:pPr>
            <w:r>
              <w:t>30</w:t>
            </w:r>
          </w:p>
        </w:tc>
      </w:tr>
      <w:tr w:rsidR="008D6EB2" w14:paraId="3B34D7F4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EB8E2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A92C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DEC5" w14:textId="00F5AB7C" w:rsidR="008D6EB2" w:rsidRDefault="003361E1" w:rsidP="002059B3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E09E" w14:textId="21C0162F" w:rsidR="008D6EB2" w:rsidRDefault="00853D92">
            <w:pPr>
              <w:bidi w:val="0"/>
              <w:spacing w:after="0" w:line="240" w:lineRule="auto"/>
            </w:pPr>
            <w:r>
              <w:t>9</w:t>
            </w:r>
          </w:p>
        </w:tc>
      </w:tr>
      <w:tr w:rsidR="008D6EB2" w14:paraId="3585E318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D7B36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C313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47E81" w14:textId="1974628A" w:rsidR="008D6EB2" w:rsidRDefault="00853D92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72</w:t>
            </w:r>
          </w:p>
        </w:tc>
      </w:tr>
      <w:tr w:rsidR="008D6EB2" w14:paraId="3719186A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ED74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Products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5DE6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039E" w14:textId="48448DDA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58DAD" w14:textId="77777777" w:rsidR="008D6EB2" w:rsidRDefault="008D6EB2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0F590171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A6A0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19DD9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86D8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</w:t>
            </w:r>
            <w:r>
              <w:rPr>
                <w:rFonts w:asciiTheme="minorHAnsi" w:hAnsiTheme="minorHAnsi" w:cstheme="minorHAnsi" w:hint="cs"/>
                <w:rtl/>
              </w:rPr>
              <w:t>30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CD5C" w14:textId="77777777" w:rsidR="008D6EB2" w:rsidRDefault="008D6EB2">
            <w:pPr>
              <w:bidi w:val="0"/>
              <w:spacing w:after="0" w:line="240" w:lineRule="auto"/>
            </w:pPr>
            <w:r>
              <w:t>30</w:t>
            </w:r>
          </w:p>
        </w:tc>
      </w:tr>
      <w:tr w:rsidR="008D6EB2" w14:paraId="2F66284C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F64F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E1F9F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FF852" w14:textId="62AF9DFF" w:rsidR="008D6EB2" w:rsidRDefault="008D6EB2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3</w:t>
            </w:r>
            <w:r w:rsidR="00423906">
              <w:rPr>
                <w:rFonts w:ascii="Tahoma" w:hAnsi="Tahoma"/>
                <w:b/>
                <w:bCs/>
              </w:rPr>
              <w:t>4</w:t>
            </w:r>
          </w:p>
        </w:tc>
      </w:tr>
      <w:tr w:rsidR="008D6EB2" w14:paraId="32706116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4C286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Interest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837F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Email</w:t>
            </w:r>
            <w:r>
              <w:rPr>
                <w:rFonts w:asciiTheme="minorHAnsi" w:hAnsiTheme="minorHAnsi" w:cstheme="minorHAnsi"/>
              </w:rPr>
              <w:t xml:space="preserve"> (Customers)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C5983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96D0" w14:textId="26F8FCE8" w:rsidR="008D6EB2" w:rsidRDefault="00423906">
            <w:pPr>
              <w:bidi w:val="0"/>
              <w:spacing w:after="0" w:line="240" w:lineRule="auto"/>
            </w:pPr>
            <w:r>
              <w:t>50</w:t>
            </w:r>
          </w:p>
        </w:tc>
      </w:tr>
      <w:tr w:rsidR="008D6EB2" w14:paraId="19833F6B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5ED3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78DF8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  <w:r>
              <w:rPr>
                <w:rFonts w:asciiTheme="minorHAnsi" w:hAnsiTheme="minorHAnsi" w:cstheme="minorHAnsi"/>
              </w:rPr>
              <w:t xml:space="preserve"> (Custom)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45F7" w14:textId="347CC1DE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CEE0" w14:textId="634339C7" w:rsidR="008D6EB2" w:rsidRDefault="00B6247C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608F732B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4AFC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6EAF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Size</w:t>
            </w:r>
            <w:r>
              <w:rPr>
                <w:rFonts w:asciiTheme="minorHAnsi" w:hAnsiTheme="minorHAnsi" w:cstheme="minorHAnsi"/>
              </w:rPr>
              <w:t xml:space="preserve"> (Version)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DF4CE" w14:textId="56D819ED" w:rsidR="008D6EB2" w:rsidRDefault="003361E1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57CBF" w14:textId="729613A2" w:rsidR="008D6EB2" w:rsidRDefault="00853D92">
            <w:pPr>
              <w:bidi w:val="0"/>
              <w:spacing w:after="0" w:line="240" w:lineRule="auto"/>
            </w:pPr>
            <w:r>
              <w:t>9</w:t>
            </w:r>
          </w:p>
        </w:tc>
      </w:tr>
      <w:tr w:rsidR="008D6EB2" w14:paraId="4737E73F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212E8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49C3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Color</w:t>
            </w:r>
            <w:r>
              <w:rPr>
                <w:rFonts w:asciiTheme="minorHAnsi" w:hAnsiTheme="minorHAnsi" w:cstheme="minorHAnsi"/>
              </w:rPr>
              <w:t xml:space="preserve"> (Version)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A4DE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A91F" w14:textId="79259DEB" w:rsidR="008D6EB2" w:rsidRDefault="00423906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585F536C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45AF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36B2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28A0" w14:textId="39AD8A0B" w:rsidR="008D6EB2" w:rsidRDefault="00853D92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highlight w:val="yellow"/>
              </w:rPr>
            </w:pPr>
            <w:r>
              <w:rPr>
                <w:rFonts w:ascii="Tahoma" w:hAnsi="Tahoma"/>
                <w:b/>
                <w:bCs/>
              </w:rPr>
              <w:t>83</w:t>
            </w:r>
          </w:p>
        </w:tc>
      </w:tr>
      <w:tr w:rsidR="008D6EB2" w14:paraId="308B7128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03325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CreditCards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6F545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CardNumber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C484E" w14:textId="559D5EFA" w:rsidR="008D6EB2" w:rsidRDefault="003361E1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059B3">
              <w:rPr>
                <w:rFonts w:asciiTheme="minorHAnsi" w:hAnsiTheme="minorHAnsi" w:cstheme="minorHAnsi"/>
              </w:rPr>
              <w:t>bigint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DC6F" w14:textId="7611ACC3" w:rsidR="008D6EB2" w:rsidRPr="00CF45EE" w:rsidRDefault="001B73D8" w:rsidP="00CF45EE">
            <w:pPr>
              <w:bidi w:val="0"/>
              <w:spacing w:after="0" w:line="240" w:lineRule="auto"/>
            </w:pPr>
            <w:r>
              <w:t>8</w:t>
            </w:r>
          </w:p>
        </w:tc>
      </w:tr>
      <w:tr w:rsidR="008D6EB2" w14:paraId="03AC028E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0D568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7FABC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OwnerID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ACD5" w14:textId="5437A592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1322" w14:textId="03C9B87C" w:rsidR="008D6EB2" w:rsidRPr="00CF45EE" w:rsidRDefault="00CF45EE" w:rsidP="00CF45EE">
            <w:pPr>
              <w:bidi w:val="0"/>
              <w:spacing w:after="0" w:line="240" w:lineRule="auto"/>
            </w:pPr>
            <w:r w:rsidRPr="00CF45EE">
              <w:t>4</w:t>
            </w:r>
          </w:p>
        </w:tc>
      </w:tr>
      <w:tr w:rsidR="008D6EB2" w14:paraId="06EFF2E1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AB728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174DD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Expiration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1B8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CA54" w14:textId="4FD39F89" w:rsidR="008D6EB2" w:rsidRPr="00CF45EE" w:rsidRDefault="00DE3837" w:rsidP="00CF45EE">
            <w:pPr>
              <w:bidi w:val="0"/>
              <w:spacing w:after="0" w:line="240" w:lineRule="auto"/>
            </w:pPr>
            <w:r w:rsidRPr="00CF45EE">
              <w:t>3</w:t>
            </w:r>
          </w:p>
        </w:tc>
      </w:tr>
      <w:tr w:rsidR="008D6EB2" w14:paraId="3A140BA6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5469A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269E0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CVV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6762" w14:textId="201A802A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</w:t>
            </w:r>
            <w:r w:rsidR="003361E1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C624" w14:textId="6CB713A2" w:rsidR="008D6EB2" w:rsidRPr="00CF45EE" w:rsidRDefault="00CF45EE" w:rsidP="00CF45EE">
            <w:pPr>
              <w:bidi w:val="0"/>
              <w:spacing w:after="0" w:line="240" w:lineRule="auto"/>
            </w:pPr>
            <w:r w:rsidRPr="00CF45EE">
              <w:t>4</w:t>
            </w:r>
          </w:p>
        </w:tc>
      </w:tr>
      <w:tr w:rsidR="008D6EB2" w14:paraId="1464141B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FBE7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A8EF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CustomerID (Customer)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9A2A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FFB8" w14:textId="2F4ADF0B" w:rsidR="008D6EB2" w:rsidRPr="00CF45EE" w:rsidRDefault="00CF45EE" w:rsidP="00CF45EE">
            <w:pPr>
              <w:bidi w:val="0"/>
              <w:spacing w:after="0" w:line="240" w:lineRule="auto"/>
            </w:pPr>
            <w:r w:rsidRPr="00CF45EE">
              <w:t>50</w:t>
            </w:r>
          </w:p>
        </w:tc>
      </w:tr>
      <w:tr w:rsidR="008D6EB2" w14:paraId="44C62857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4169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77D3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BDFB" w14:textId="59958529" w:rsidR="008D6EB2" w:rsidRDefault="001B73D8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highlight w:val="yellow"/>
              </w:rPr>
            </w:pPr>
            <w:r>
              <w:rPr>
                <w:rFonts w:ascii="Tahoma" w:hAnsi="Tahoma"/>
                <w:b/>
                <w:bCs/>
              </w:rPr>
              <w:t>69</w:t>
            </w:r>
          </w:p>
        </w:tc>
      </w:tr>
      <w:tr w:rsidR="008D6EB2" w14:paraId="38749121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66980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Orders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0972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OrderID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9523B" w14:textId="6B5DA5F8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4B2B" w14:textId="5E3C24F2" w:rsidR="008D6EB2" w:rsidRPr="00DE693F" w:rsidRDefault="00DE693F" w:rsidP="00DE693F">
            <w:pPr>
              <w:bidi w:val="0"/>
              <w:spacing w:after="0" w:line="240" w:lineRule="auto"/>
            </w:pPr>
            <w:r w:rsidRPr="00DE693F">
              <w:t>4</w:t>
            </w:r>
          </w:p>
        </w:tc>
      </w:tr>
      <w:tr w:rsidR="008D6EB2" w14:paraId="513CE2B3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0770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331CB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OrderDate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A021A" w14:textId="33B39CA2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F729F" w14:textId="0C56E4DC" w:rsidR="008D6EB2" w:rsidRDefault="003361E1">
            <w:pPr>
              <w:bidi w:val="0"/>
              <w:spacing w:after="0" w:line="240" w:lineRule="auto"/>
              <w:rPr>
                <w:rFonts w:ascii="Tahoma" w:hAnsi="Tahoma"/>
                <w:b/>
                <w:bCs/>
                <w:highlight w:val="yellow"/>
              </w:rPr>
            </w:pPr>
            <w:r>
              <w:t>3</w:t>
            </w:r>
          </w:p>
        </w:tc>
      </w:tr>
      <w:tr w:rsidR="008D6EB2" w14:paraId="5F6B90E0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DBE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D6FC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ETA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4AC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9359" w14:textId="049C242A" w:rsidR="008D6EB2" w:rsidRPr="00DE3837" w:rsidRDefault="00DE3837" w:rsidP="00BE4840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BE4840">
              <w:t>3</w:t>
            </w:r>
          </w:p>
        </w:tc>
      </w:tr>
      <w:tr w:rsidR="008D6EB2" w14:paraId="61554499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1CF85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FB9B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B3E6D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Money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C2A0" w14:textId="09361B6A" w:rsidR="008D6EB2" w:rsidRDefault="00CF45EE">
            <w:pPr>
              <w:bidi w:val="0"/>
              <w:spacing w:after="0" w:line="240" w:lineRule="auto"/>
            </w:pPr>
            <w:r>
              <w:t>8</w:t>
            </w:r>
          </w:p>
        </w:tc>
      </w:tr>
      <w:tr w:rsidR="008D6EB2" w14:paraId="7989DB5D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57E92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56A79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CardNumber (CreditCards)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9015" w14:textId="42C4A0DF" w:rsidR="008D6EB2" w:rsidRDefault="003361E1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bigint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E2D3B" w14:textId="0413ABC6" w:rsidR="008D6EB2" w:rsidRDefault="001B73D8">
            <w:pPr>
              <w:bidi w:val="0"/>
              <w:spacing w:after="0" w:line="240" w:lineRule="auto"/>
            </w:pPr>
            <w:r>
              <w:t>8</w:t>
            </w:r>
          </w:p>
        </w:tc>
      </w:tr>
      <w:tr w:rsidR="008D6EB2" w14:paraId="2A9A36DB" w14:textId="77777777" w:rsidTr="008D6EB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1820F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5C48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0009" w14:textId="04800448" w:rsidR="008D6EB2" w:rsidRDefault="001B73D8" w:rsidP="00D34974">
            <w:pPr>
              <w:bidi w:val="0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31</w:t>
            </w:r>
          </w:p>
        </w:tc>
      </w:tr>
      <w:tr w:rsidR="008D6EB2" w14:paraId="76ED5123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4460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Custom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70864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  <w:r>
              <w:rPr>
                <w:rFonts w:asciiTheme="minorHAnsi" w:hAnsiTheme="minorHAnsi" w:cstheme="minorHAnsi"/>
              </w:rPr>
              <w:t xml:space="preserve"> (Products)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9C55C" w14:textId="53183B35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53CE1" w14:textId="77777777" w:rsidR="008D6EB2" w:rsidRDefault="008D6EB2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041CE48E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E9DE9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A03B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Size</w:t>
            </w:r>
            <w:r>
              <w:rPr>
                <w:rFonts w:asciiTheme="minorHAnsi" w:hAnsiTheme="minorHAnsi" w:cstheme="minorHAnsi"/>
              </w:rPr>
              <w:t xml:space="preserve"> (Versions)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ADD6" w14:textId="0C79987F" w:rsidR="008D6EB2" w:rsidRDefault="003361E1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89946" w14:textId="75939338" w:rsidR="008D6EB2" w:rsidRDefault="00853D92">
            <w:pPr>
              <w:bidi w:val="0"/>
              <w:spacing w:after="0" w:line="240" w:lineRule="auto"/>
            </w:pPr>
            <w:r>
              <w:t>9</w:t>
            </w:r>
          </w:p>
        </w:tc>
      </w:tr>
      <w:tr w:rsidR="008D6EB2" w14:paraId="64667185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8D20F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F6550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Color</w:t>
            </w:r>
            <w:r>
              <w:rPr>
                <w:rFonts w:asciiTheme="minorHAnsi" w:hAnsiTheme="minorHAnsi" w:cstheme="minorHAnsi"/>
              </w:rPr>
              <w:t xml:space="preserve"> (Versions)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E7C1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A4F07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5714E281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DDB13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A46FD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Material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1EA5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Varchar(30)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6567" w14:textId="77777777" w:rsidR="008D6EB2" w:rsidRDefault="008D6EB2">
            <w:pPr>
              <w:bidi w:val="0"/>
              <w:spacing w:after="0" w:line="240" w:lineRule="auto"/>
            </w:pPr>
            <w:r>
              <w:t>30</w:t>
            </w:r>
          </w:p>
        </w:tc>
      </w:tr>
      <w:tr w:rsidR="008D6EB2" w14:paraId="6BCD27B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250A5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A55B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PersonalizationContent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A7C9D" w14:textId="5AEE7310" w:rsidR="008D6EB2" w:rsidRDefault="008D6EB2" w:rsidP="00423906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Varchar(50)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42C4" w14:textId="73E5A7B1" w:rsidR="008D6EB2" w:rsidRDefault="00423906">
            <w:pPr>
              <w:bidi w:val="0"/>
              <w:spacing w:after="0" w:line="240" w:lineRule="auto"/>
            </w:pPr>
            <w:r>
              <w:t>50</w:t>
            </w:r>
          </w:p>
        </w:tc>
      </w:tr>
      <w:tr w:rsidR="008D6EB2" w14:paraId="26ABC8DA" w14:textId="77777777" w:rsidTr="008D6EB2">
        <w:trPr>
          <w:trHeight w:val="3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9F232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A19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6411" w14:textId="64350278" w:rsidR="008D6EB2" w:rsidRDefault="00853D92" w:rsidP="00423906">
            <w:pPr>
              <w:bidi w:val="0"/>
              <w:spacing w:after="0" w:line="240" w:lineRule="auto"/>
              <w:jc w:val="right"/>
            </w:pPr>
            <w:r>
              <w:rPr>
                <w:rFonts w:ascii="Tahoma" w:hAnsi="Tahoma"/>
                <w:b/>
                <w:bCs/>
              </w:rPr>
              <w:t>113</w:t>
            </w:r>
          </w:p>
        </w:tc>
      </w:tr>
      <w:tr w:rsidR="008D6EB2" w14:paraId="38C1DA2F" w14:textId="77777777" w:rsidTr="00DF64CC"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52385" w14:textId="77777777" w:rsidR="008D6EB2" w:rsidRDefault="008D6EB2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ShoeParts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0745E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PID</w:t>
            </w:r>
            <w:r>
              <w:rPr>
                <w:rFonts w:asciiTheme="minorHAnsi" w:hAnsiTheme="minorHAnsi" w:cstheme="minorHAnsi"/>
              </w:rPr>
              <w:t>(Products)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05D3" w14:textId="6E18B3E9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5B07" w14:textId="1E6F6EA6" w:rsidR="008D6EB2" w:rsidRDefault="00D77314">
            <w:pPr>
              <w:bidi w:val="0"/>
              <w:spacing w:after="0" w:line="240" w:lineRule="auto"/>
            </w:pPr>
            <w:r>
              <w:t>4</w:t>
            </w:r>
          </w:p>
        </w:tc>
      </w:tr>
      <w:tr w:rsidR="008D6EB2" w14:paraId="37480D7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C113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D6A82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Size</w:t>
            </w:r>
            <w:r>
              <w:rPr>
                <w:rFonts w:asciiTheme="minorHAnsi" w:hAnsiTheme="minorHAnsi" w:cstheme="minorHAnsi"/>
              </w:rPr>
              <w:t xml:space="preserve"> (Versions)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DD10" w14:textId="2F7A14C3" w:rsidR="008D6EB2" w:rsidRDefault="00477CFC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2059B3">
              <w:rPr>
                <w:rFonts w:asciiTheme="minorHAnsi" w:hAnsiTheme="minorHAnsi" w:cstheme="minorHAnsi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C6E81" w14:textId="400A114D" w:rsidR="008D6EB2" w:rsidRDefault="00A530E3">
            <w:pPr>
              <w:bidi w:val="0"/>
              <w:spacing w:after="0" w:line="240" w:lineRule="auto"/>
            </w:pPr>
            <w:r>
              <w:t>9</w:t>
            </w:r>
          </w:p>
        </w:tc>
      </w:tr>
      <w:tr w:rsidR="008D6EB2" w14:paraId="009D1ABA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9C727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0818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Color</w:t>
            </w:r>
            <w:r>
              <w:rPr>
                <w:rFonts w:asciiTheme="minorHAnsi" w:hAnsiTheme="minorHAnsi" w:cstheme="minorHAnsi"/>
              </w:rPr>
              <w:t xml:space="preserve"> (Versions)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744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9E544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6A60BDF2" w14:textId="77777777" w:rsidTr="00DF64C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70DD1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9BFE6" w14:textId="77777777" w:rsidR="008D6EB2" w:rsidRDefault="008D6EB2">
            <w:pPr>
              <w:bidi w:val="0"/>
              <w:spacing w:after="0"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ShoePartColor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3D002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98AB" w14:textId="77777777" w:rsidR="008D6EB2" w:rsidRDefault="008D6EB2">
            <w:pPr>
              <w:bidi w:val="0"/>
              <w:spacing w:after="0" w:line="240" w:lineRule="auto"/>
            </w:pPr>
            <w:r>
              <w:t>20</w:t>
            </w:r>
          </w:p>
        </w:tc>
      </w:tr>
      <w:tr w:rsidR="008D6EB2" w14:paraId="4F262D93" w14:textId="77777777" w:rsidTr="00DF64CC">
        <w:trPr>
          <w:trHeight w:val="3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3E759" w14:textId="77777777" w:rsidR="008D6EB2" w:rsidRDefault="008D6EB2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F1387" w14:textId="77777777" w:rsidR="008D6EB2" w:rsidRDefault="008D6EB2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05D9" w14:textId="05BFB57B" w:rsidR="008D6EB2" w:rsidRDefault="00A530E3" w:rsidP="00D77314">
            <w:pPr>
              <w:bidi w:val="0"/>
              <w:spacing w:after="0" w:line="240" w:lineRule="auto"/>
              <w:jc w:val="right"/>
              <w:rPr>
                <w:rFonts w:ascii="Tahoma" w:hAnsi="Tahoma"/>
                <w:highlight w:val="yellow"/>
              </w:rPr>
            </w:pPr>
            <w:r>
              <w:rPr>
                <w:rFonts w:ascii="Tahoma" w:hAnsi="Tahoma"/>
                <w:b/>
                <w:bCs/>
              </w:rPr>
              <w:t>53</w:t>
            </w:r>
          </w:p>
        </w:tc>
      </w:tr>
      <w:tr w:rsidR="001B73D8" w14:paraId="3616640E" w14:textId="77777777" w:rsidTr="00DF64C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261962" w14:textId="739512A5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COUNTRIES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E832" w14:textId="6A95B2DD" w:rsidR="001B73D8" w:rsidRDefault="001B73D8" w:rsidP="001B73D8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A868" w14:textId="5F4AB579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7586" w14:textId="23C12380" w:rsidR="001B73D8" w:rsidRPr="00D77314" w:rsidRDefault="001B73D8" w:rsidP="001B73D8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t>20</w:t>
            </w:r>
          </w:p>
        </w:tc>
      </w:tr>
      <w:tr w:rsidR="001B73D8" w14:paraId="39DFB0BD" w14:textId="77777777" w:rsidTr="000A3027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8BAC" w14:textId="77777777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1283" w14:textId="56FDA03D" w:rsidR="001B73D8" w:rsidRDefault="001B73D8" w:rsidP="001B73D8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FAF0" w14:textId="78FBB13B" w:rsidR="001B73D8" w:rsidRPr="00D77314" w:rsidRDefault="001B73D8" w:rsidP="001B73D8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20</w:t>
            </w:r>
          </w:p>
        </w:tc>
      </w:tr>
      <w:tr w:rsidR="001B73D8" w14:paraId="63C42222" w14:textId="77777777" w:rsidTr="001B73D8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DFEADE" w14:textId="7363BE62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CURRENCIES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74E6" w14:textId="5441BE38" w:rsidR="001B73D8" w:rsidRDefault="001B73D8" w:rsidP="001B73D8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3E63" w14:textId="12CEA2F7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9A1" w14:textId="15AA6EA3" w:rsidR="001B73D8" w:rsidRPr="00D77314" w:rsidRDefault="001B73D8" w:rsidP="001B73D8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1B73D8">
              <w:t>20</w:t>
            </w:r>
          </w:p>
        </w:tc>
      </w:tr>
      <w:tr w:rsidR="001B73D8" w14:paraId="4A74A41B" w14:textId="77777777" w:rsidTr="000A3027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245DA" w14:textId="77777777" w:rsidR="001B73D8" w:rsidRDefault="001B73D8" w:rsidP="001B73D8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</w:p>
        </w:tc>
        <w:tc>
          <w:tcPr>
            <w:tcW w:w="6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AB2A" w14:textId="758279AB" w:rsidR="001B73D8" w:rsidRDefault="001B73D8" w:rsidP="001B73D8">
            <w:pPr>
              <w:tabs>
                <w:tab w:val="left" w:pos="4182"/>
              </w:tabs>
              <w:bidi w:val="0"/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4478" w14:textId="0F9F1A63" w:rsidR="001B73D8" w:rsidRPr="00D77314" w:rsidRDefault="001B73D8" w:rsidP="001B73D8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20</w:t>
            </w:r>
          </w:p>
        </w:tc>
      </w:tr>
      <w:tr w:rsidR="001B73D8" w14:paraId="7B116ECC" w14:textId="77777777" w:rsidTr="006904F9">
        <w:tc>
          <w:tcPr>
            <w:tcW w:w="8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9BBC" w14:textId="62C4D9D1" w:rsidR="001B73D8" w:rsidRPr="00177823" w:rsidRDefault="001B73D8" w:rsidP="001B73D8">
            <w:pPr>
              <w:bidi w:val="0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177823">
              <w:rPr>
                <w:rFonts w:asciiTheme="minorHAnsi" w:hAnsiTheme="minorHAnsi" w:cstheme="minorHAnsi"/>
                <w:b/>
                <w:bCs/>
                <w:u w:val="single"/>
              </w:rPr>
              <w:t>Total Record Size (Bytes)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56A3" w14:textId="312C4BA9" w:rsidR="001B73D8" w:rsidRPr="00D77314" w:rsidRDefault="00A530E3" w:rsidP="001B73D8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590</w:t>
            </w:r>
          </w:p>
        </w:tc>
      </w:tr>
    </w:tbl>
    <w:p w14:paraId="06AF2EC8" w14:textId="77777777" w:rsidR="008D6EB2" w:rsidRDefault="008D6EB2" w:rsidP="008D6EB2">
      <w:pPr>
        <w:pStyle w:val="ae"/>
        <w:rPr>
          <w:rFonts w:ascii="Tahoma" w:hAnsi="Tahoma"/>
        </w:rPr>
      </w:pPr>
    </w:p>
    <w:p w14:paraId="654718EC" w14:textId="77777777" w:rsidR="005A4F9E" w:rsidRPr="00F73895" w:rsidRDefault="005A4F9E" w:rsidP="005A4F9E">
      <w:pPr>
        <w:spacing w:after="120"/>
        <w:rPr>
          <w:rFonts w:ascii="Tahoma" w:hAnsi="Tahoma"/>
          <w:b/>
          <w:bCs/>
          <w:u w:val="single"/>
          <w:rtl/>
        </w:rPr>
      </w:pPr>
      <w:r w:rsidRPr="00F73895">
        <w:rPr>
          <w:rFonts w:ascii="Tahoma" w:hAnsi="Tahoma" w:hint="cs"/>
          <w:b/>
          <w:bCs/>
          <w:u w:val="single"/>
          <w:rtl/>
        </w:rPr>
        <w:t>הנחות והסברים נוספים:</w:t>
      </w:r>
    </w:p>
    <w:p w14:paraId="12A48F2A" w14:textId="1E2D335E" w:rsidR="005A4F9E" w:rsidRDefault="005A4F9E" w:rsidP="005A4F9E">
      <w:pPr>
        <w:pStyle w:val="ae"/>
        <w:numPr>
          <w:ilvl w:val="0"/>
          <w:numId w:val="20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שדה </w:t>
      </w:r>
      <w:r>
        <w:rPr>
          <w:rFonts w:hint="cs"/>
          <w:color w:val="000000" w:themeColor="text1"/>
        </w:rPr>
        <w:t>EXPIRATION</w:t>
      </w:r>
      <w:r>
        <w:rPr>
          <w:rFonts w:hint="cs"/>
          <w:color w:val="000000" w:themeColor="text1"/>
          <w:rtl/>
        </w:rPr>
        <w:t xml:space="preserve"> נשמר </w:t>
      </w:r>
      <w:r w:rsidR="00B27ACB">
        <w:rPr>
          <w:rFonts w:hint="cs"/>
          <w:color w:val="000000" w:themeColor="text1"/>
          <w:rtl/>
        </w:rPr>
        <w:t>כ</w:t>
      </w:r>
      <w:r w:rsidR="006B648C">
        <w:rPr>
          <w:rFonts w:hint="cs"/>
          <w:color w:val="000000" w:themeColor="text1"/>
          <w:rtl/>
        </w:rPr>
        <w:t>-</w:t>
      </w:r>
      <w:r w:rsidR="00B27ACB">
        <w:rPr>
          <w:rFonts w:hint="cs"/>
          <w:color w:val="000000" w:themeColor="text1"/>
        </w:rPr>
        <w:t>DATE</w:t>
      </w:r>
      <w:r>
        <w:rPr>
          <w:rFonts w:hint="cs"/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 ולא כ</w:t>
      </w:r>
      <w:r w:rsidR="006B648C">
        <w:rPr>
          <w:rFonts w:hint="cs"/>
          <w:color w:val="000000" w:themeColor="text1"/>
          <w:rtl/>
        </w:rPr>
        <w:t xml:space="preserve">- </w:t>
      </w:r>
      <w:r w:rsidR="00B27ACB">
        <w:rPr>
          <w:rFonts w:hint="cs"/>
          <w:color w:val="000000" w:themeColor="text1"/>
        </w:rPr>
        <w:t>VARCHAR</w:t>
      </w:r>
      <w:r>
        <w:rPr>
          <w:rFonts w:hint="cs"/>
          <w:color w:val="000000" w:themeColor="text1"/>
          <w:rtl/>
        </w:rPr>
        <w:t xml:space="preserve"> על מנת לאכוף שהתאריך המוזן </w:t>
      </w:r>
      <w:r w:rsidR="006B648C">
        <w:rPr>
          <w:rFonts w:hint="cs"/>
          <w:color w:val="000000" w:themeColor="text1"/>
          <w:rtl/>
        </w:rPr>
        <w:t xml:space="preserve">יהיה </w:t>
      </w:r>
      <w:r>
        <w:rPr>
          <w:rFonts w:hint="cs"/>
          <w:color w:val="000000" w:themeColor="text1"/>
          <w:rtl/>
        </w:rPr>
        <w:t>גבוה מהתאריך הנוכחי</w:t>
      </w:r>
      <w:r w:rsidR="006B648C">
        <w:rPr>
          <w:rFonts w:hint="cs"/>
          <w:color w:val="000000" w:themeColor="text1"/>
          <w:rtl/>
        </w:rPr>
        <w:t>.</w:t>
      </w:r>
    </w:p>
    <w:p w14:paraId="4E1500DE" w14:textId="624C0AD5" w:rsidR="005A4F9E" w:rsidRPr="00CB2BFC" w:rsidRDefault="005A4F9E" w:rsidP="005A4F9E">
      <w:pPr>
        <w:pStyle w:val="ae"/>
        <w:numPr>
          <w:ilvl w:val="0"/>
          <w:numId w:val="20"/>
        </w:num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שדה</w:t>
      </w:r>
      <w:r>
        <w:rPr>
          <w:rFonts w:hint="cs"/>
          <w:color w:val="000000" w:themeColor="text1"/>
        </w:rPr>
        <w:t xml:space="preserve">ORDERDATE </w:t>
      </w:r>
      <w:r>
        <w:rPr>
          <w:rFonts w:hint="cs"/>
          <w:color w:val="000000" w:themeColor="text1"/>
          <w:rtl/>
        </w:rPr>
        <w:t xml:space="preserve"> נשמר כ</w:t>
      </w:r>
      <w:r w:rsidR="001736B2">
        <w:rPr>
          <w:rFonts w:hint="cs"/>
          <w:color w:val="000000" w:themeColor="text1"/>
          <w:rtl/>
        </w:rPr>
        <w:t xml:space="preserve">- </w:t>
      </w:r>
      <w:r>
        <w:rPr>
          <w:rFonts w:hint="cs"/>
          <w:color w:val="000000" w:themeColor="text1"/>
        </w:rPr>
        <w:t>DATE</w:t>
      </w:r>
      <w:r w:rsidR="00B27ACB">
        <w:rPr>
          <w:rFonts w:hint="cs"/>
          <w:color w:val="000000" w:themeColor="text1"/>
          <w:rtl/>
        </w:rPr>
        <w:t xml:space="preserve"> ולא כ</w:t>
      </w:r>
      <w:r w:rsidR="001736B2">
        <w:rPr>
          <w:rFonts w:hint="cs"/>
          <w:color w:val="000000" w:themeColor="text1"/>
          <w:rtl/>
        </w:rPr>
        <w:t xml:space="preserve">- </w:t>
      </w:r>
      <w:r w:rsidR="00B27ACB">
        <w:rPr>
          <w:rFonts w:hint="cs"/>
          <w:color w:val="000000" w:themeColor="text1"/>
        </w:rPr>
        <w:t>DATETIME</w:t>
      </w:r>
      <w:r>
        <w:rPr>
          <w:rFonts w:hint="cs"/>
          <w:color w:val="000000" w:themeColor="text1"/>
          <w:rtl/>
        </w:rPr>
        <w:t xml:space="preserve"> מכיוון שהמזהה שלו הוא </w:t>
      </w:r>
      <w:r>
        <w:rPr>
          <w:rFonts w:hint="cs"/>
          <w:color w:val="000000" w:themeColor="text1"/>
        </w:rPr>
        <w:t>ORDER</w:t>
      </w:r>
      <w:r>
        <w:rPr>
          <w:color w:val="000000" w:themeColor="text1"/>
        </w:rPr>
        <w:t>ID</w:t>
      </w:r>
      <w:r>
        <w:rPr>
          <w:rFonts w:hint="cs"/>
          <w:color w:val="000000" w:themeColor="text1"/>
          <w:rtl/>
        </w:rPr>
        <w:t xml:space="preserve"> ולא זמן ההזמנה</w:t>
      </w:r>
      <w:r w:rsidR="00F84478">
        <w:rPr>
          <w:rFonts w:hint="cs"/>
          <w:color w:val="000000" w:themeColor="text1"/>
          <w:rtl/>
        </w:rPr>
        <w:t>.</w:t>
      </w:r>
    </w:p>
    <w:p w14:paraId="7AFC9B0D" w14:textId="77777777" w:rsidR="00F84478" w:rsidRDefault="00F84478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>
        <w:rPr>
          <w:rFonts w:ascii="Tahoma" w:hAnsi="Tahoma"/>
          <w:rtl/>
        </w:rPr>
        <w:br w:type="page"/>
      </w:r>
    </w:p>
    <w:p w14:paraId="77FB30A5" w14:textId="3578EBD8" w:rsidR="0054234A" w:rsidRPr="007A7911" w:rsidRDefault="0054234A" w:rsidP="007A7911">
      <w:pPr>
        <w:pStyle w:val="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3 (30%) - עיצוב פיסי (בסיס נתונים פעיל על שרת </w:t>
      </w:r>
      <w:r w:rsidRPr="00E546C7">
        <w:rPr>
          <w:rFonts w:ascii="Tahoma" w:hAnsi="Tahoma" w:cs="Tahoma"/>
        </w:rPr>
        <w:t>RDBMS</w:t>
      </w:r>
      <w:r w:rsidRPr="00E546C7">
        <w:rPr>
          <w:rFonts w:ascii="Tahoma" w:hAnsi="Tahoma" w:cs="Tahoma"/>
          <w:rtl/>
        </w:rPr>
        <w:t>)</w:t>
      </w:r>
    </w:p>
    <w:p w14:paraId="11D85415" w14:textId="56586CD9" w:rsidR="005A4F9E" w:rsidRDefault="0030109D" w:rsidP="005A4F9E">
      <w:pPr>
        <w:rPr>
          <w:rFonts w:ascii="Tahoma" w:hAnsi="Tahoma"/>
          <w:b/>
          <w:bCs/>
          <w:u w:val="single"/>
          <w:rtl/>
        </w:rPr>
      </w:pPr>
      <w:r>
        <w:rPr>
          <w:rFonts w:ascii="Tahoma" w:hAnsi="Tahoma"/>
          <w:b/>
          <w:bCs/>
          <w:u w:val="single"/>
          <w:rtl/>
        </w:rPr>
        <w:br/>
      </w:r>
      <w:r w:rsidR="005A4F9E" w:rsidRPr="00CB2BFC">
        <w:rPr>
          <w:rFonts w:ascii="Tahoma" w:hAnsi="Tahoma"/>
          <w:b/>
          <w:bCs/>
          <w:u w:val="single"/>
          <w:rtl/>
        </w:rPr>
        <w:t>אילוצי בדיקה</w:t>
      </w:r>
      <w:r w:rsidR="005A4F9E" w:rsidRPr="00CB2BFC">
        <w:rPr>
          <w:rFonts w:ascii="Tahoma" w:hAnsi="Tahoma"/>
          <w:b/>
          <w:bCs/>
          <w:u w:val="single"/>
        </w:rPr>
        <w:t xml:space="preserve"> </w:t>
      </w:r>
      <w:r w:rsidR="005A4F9E" w:rsidRPr="00CB2BFC">
        <w:rPr>
          <w:rFonts w:ascii="Tahoma" w:hAnsi="Tahoma"/>
          <w:b/>
          <w:bCs/>
          <w:u w:val="single"/>
          <w:rtl/>
        </w:rPr>
        <w:t xml:space="preserve"> (</w:t>
      </w:r>
      <w:r w:rsidR="005A4F9E" w:rsidRPr="00CB2BFC">
        <w:rPr>
          <w:rFonts w:ascii="Tahoma" w:hAnsi="Tahoma"/>
          <w:b/>
          <w:bCs/>
          <w:u w:val="single"/>
        </w:rPr>
        <w:t>CHECK</w:t>
      </w:r>
      <w:r w:rsidR="005A4F9E" w:rsidRPr="00CB2BFC">
        <w:rPr>
          <w:rFonts w:ascii="Tahoma" w:hAnsi="Tahoma"/>
          <w:b/>
          <w:bCs/>
          <w:u w:val="single"/>
          <w:rtl/>
        </w:rPr>
        <w:t>):</w:t>
      </w:r>
    </w:p>
    <w:p w14:paraId="307ED41E" w14:textId="23774755" w:rsidR="005A4F9E" w:rsidRDefault="005A4F9E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 w:rsidRPr="001A6754">
        <w:rPr>
          <w:rFonts w:ascii="Tahoma" w:hAnsi="Tahoma"/>
          <w:b/>
          <w:bCs/>
          <w:rtl/>
        </w:rPr>
        <w:t xml:space="preserve">אילוץ על </w:t>
      </w:r>
      <w:r w:rsidRPr="001A6754">
        <w:rPr>
          <w:rFonts w:ascii="Tahoma" w:hAnsi="Tahoma"/>
          <w:b/>
          <w:bCs/>
        </w:rPr>
        <w:t>EMAIL</w:t>
      </w:r>
      <w:r>
        <w:rPr>
          <w:rFonts w:ascii="Tahoma" w:hAnsi="Tahoma" w:hint="cs"/>
          <w:rtl/>
        </w:rPr>
        <w:t>:</w:t>
      </w:r>
      <w:r w:rsidRPr="001A6754">
        <w:rPr>
          <w:rFonts w:ascii="Tahoma" w:hAnsi="Tahoma"/>
          <w:rtl/>
        </w:rPr>
        <w:t xml:space="preserve"> הוספנו אילוץ על השדה </w:t>
      </w:r>
      <w:r w:rsidRPr="001A6754">
        <w:rPr>
          <w:rFonts w:ascii="Tahoma" w:hAnsi="Tahoma"/>
        </w:rPr>
        <w:t>Email</w:t>
      </w:r>
      <w:r>
        <w:rPr>
          <w:rFonts w:ascii="Tahoma" w:hAnsi="Tahoma" w:hint="cs"/>
          <w:rtl/>
        </w:rPr>
        <w:t xml:space="preserve"> </w:t>
      </w:r>
      <w:r w:rsidR="00893C48">
        <w:rPr>
          <w:rFonts w:ascii="Tahoma" w:hAnsi="Tahoma" w:hint="cs"/>
          <w:rtl/>
        </w:rPr>
        <w:t>לבדיקת תקינות תבנית האימייל. שדה זה חיוני מפני שהוא מזהה הלקוח באתר.</w:t>
      </w:r>
    </w:p>
    <w:p w14:paraId="31F84F10" w14:textId="4B419771" w:rsidR="00893C48" w:rsidRDefault="00893C48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</w:t>
      </w:r>
      <w:r>
        <w:rPr>
          <w:rFonts w:ascii="Tahoma" w:hAnsi="Tahoma" w:hint="cs"/>
          <w:b/>
          <w:bCs/>
        </w:rPr>
        <w:t>P</w:t>
      </w:r>
      <w:r>
        <w:rPr>
          <w:rFonts w:ascii="Tahoma" w:hAnsi="Tahoma"/>
          <w:b/>
          <w:bCs/>
        </w:rPr>
        <w:t>assword</w:t>
      </w:r>
      <w:r>
        <w:rPr>
          <w:rFonts w:ascii="Tahoma" w:hAnsi="Tahoma" w:hint="cs"/>
          <w:b/>
          <w:bCs/>
          <w:rtl/>
        </w:rPr>
        <w:t xml:space="preserve">: </w:t>
      </w:r>
      <w:r w:rsidRPr="00893C48">
        <w:rPr>
          <w:rFonts w:ascii="Tahoma" w:hAnsi="Tahoma" w:hint="cs"/>
          <w:rtl/>
        </w:rPr>
        <w:t>הוספנו אילוץ למספר מינימלי של ספרות הסיסמא על מנת שרמת האבטחה שלה תהיה גבוהה יותר.</w:t>
      </w:r>
    </w:p>
    <w:p w14:paraId="2E5B9B6D" w14:textId="7AEDE28F" w:rsidR="00893C48" w:rsidRDefault="00893C48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</w:t>
      </w:r>
      <w:r>
        <w:rPr>
          <w:rFonts w:ascii="Tahoma" w:hAnsi="Tahoma" w:hint="cs"/>
          <w:b/>
          <w:bCs/>
        </w:rPr>
        <w:t>C</w:t>
      </w:r>
      <w:r>
        <w:rPr>
          <w:rFonts w:ascii="Tahoma" w:hAnsi="Tahoma"/>
          <w:b/>
          <w:bCs/>
        </w:rPr>
        <w:t>ardNumber</w:t>
      </w:r>
      <w:r>
        <w:rPr>
          <w:rFonts w:ascii="Tahoma" w:hAnsi="Tahoma" w:hint="cs"/>
          <w:b/>
          <w:bCs/>
          <w:rtl/>
        </w:rPr>
        <w:t>:</w:t>
      </w:r>
      <w:r>
        <w:rPr>
          <w:rFonts w:ascii="Tahoma" w:hAnsi="Tahoma" w:hint="cs"/>
          <w:rtl/>
        </w:rPr>
        <w:t xml:space="preserve"> הוספנו אילוץ המגביל את שדה כרטיס האשראי ל-16 ספרות מפני שכך נהוג בעולם. האילוץ יסייע למניעת הזנה של ערך שגוי.</w:t>
      </w:r>
    </w:p>
    <w:p w14:paraId="1AE2B8ED" w14:textId="13197ABE" w:rsidR="00893C48" w:rsidRDefault="00893C48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</w:t>
      </w:r>
      <w:r>
        <w:rPr>
          <w:rFonts w:ascii="Tahoma" w:hAnsi="Tahoma" w:hint="cs"/>
          <w:b/>
          <w:bCs/>
        </w:rPr>
        <w:t>T</w:t>
      </w:r>
      <w:r>
        <w:rPr>
          <w:rFonts w:ascii="Tahoma" w:hAnsi="Tahoma"/>
          <w:b/>
          <w:bCs/>
        </w:rPr>
        <w:t>otalPrice</w:t>
      </w:r>
      <w:r>
        <w:rPr>
          <w:rFonts w:ascii="Tahoma" w:hAnsi="Tahoma" w:hint="cs"/>
          <w:b/>
          <w:bCs/>
          <w:rtl/>
        </w:rPr>
        <w:t xml:space="preserve">: </w:t>
      </w:r>
      <w:r>
        <w:rPr>
          <w:rFonts w:ascii="Tahoma" w:hAnsi="Tahoma" w:hint="cs"/>
          <w:rtl/>
        </w:rPr>
        <w:t>בטבלת הזמנות הסכום הכולל חייב להיות גדול מ-0.</w:t>
      </w:r>
    </w:p>
    <w:p w14:paraId="431D496D" w14:textId="42FD1E77" w:rsidR="00B27983" w:rsidRDefault="00B27983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</w:t>
      </w:r>
      <w:r>
        <w:rPr>
          <w:rFonts w:ascii="Tahoma" w:hAnsi="Tahoma"/>
          <w:b/>
          <w:bCs/>
        </w:rPr>
        <w:t>BirthDate</w:t>
      </w:r>
      <w:r>
        <w:rPr>
          <w:rFonts w:ascii="Tahoma" w:hAnsi="Tahoma" w:hint="cs"/>
          <w:b/>
          <w:bCs/>
          <w:rtl/>
        </w:rPr>
        <w:t>:</w:t>
      </w:r>
      <w:r>
        <w:rPr>
          <w:rFonts w:ascii="Tahoma" w:hAnsi="Tahoma" w:hint="cs"/>
          <w:rtl/>
        </w:rPr>
        <w:t xml:space="preserve"> אילוץ המחייב את הלקוח להכניס תאריך לידה יותר קטן מ</w:t>
      </w:r>
      <w:r w:rsidR="00934551">
        <w:rPr>
          <w:rFonts w:ascii="Tahoma" w:hAnsi="Tahoma" w:hint="cs"/>
          <w:rtl/>
        </w:rPr>
        <w:t>התאריך</w:t>
      </w:r>
      <w:r>
        <w:rPr>
          <w:rFonts w:ascii="Tahoma" w:hAnsi="Tahoma" w:hint="cs"/>
          <w:rtl/>
        </w:rPr>
        <w:t xml:space="preserve"> הנוכחי</w:t>
      </w:r>
      <w:r w:rsidR="00566E35">
        <w:rPr>
          <w:rFonts w:ascii="Tahoma" w:hAnsi="Tahoma" w:hint="cs"/>
          <w:rtl/>
        </w:rPr>
        <w:t>.</w:t>
      </w:r>
    </w:p>
    <w:p w14:paraId="1865CCA7" w14:textId="038686B0" w:rsidR="00C25B1A" w:rsidRDefault="00C25B1A" w:rsidP="005A4F9E">
      <w:pPr>
        <w:pStyle w:val="ae"/>
        <w:numPr>
          <w:ilvl w:val="0"/>
          <w:numId w:val="31"/>
        </w:numPr>
        <w:spacing w:after="160"/>
        <w:jc w:val="left"/>
        <w:rPr>
          <w:rFonts w:ascii="Tahoma" w:hAnsi="Tahoma"/>
        </w:rPr>
      </w:pPr>
      <w:r>
        <w:rPr>
          <w:rFonts w:ascii="Tahoma" w:hAnsi="Tahoma" w:hint="cs"/>
          <w:b/>
          <w:bCs/>
          <w:rtl/>
        </w:rPr>
        <w:t xml:space="preserve">אילוץ על </w:t>
      </w:r>
      <w:r>
        <w:rPr>
          <w:rFonts w:ascii="Tahoma" w:hAnsi="Tahoma" w:hint="cs"/>
          <w:b/>
          <w:bCs/>
        </w:rPr>
        <w:t>E</w:t>
      </w:r>
      <w:r>
        <w:rPr>
          <w:rFonts w:ascii="Tahoma" w:hAnsi="Tahoma"/>
          <w:b/>
          <w:bCs/>
        </w:rPr>
        <w:t>xpiration</w:t>
      </w:r>
      <w:r>
        <w:rPr>
          <w:rFonts w:ascii="Tahoma" w:hAnsi="Tahoma" w:hint="cs"/>
          <w:b/>
          <w:bCs/>
          <w:rtl/>
        </w:rPr>
        <w:t>:</w:t>
      </w:r>
      <w:r>
        <w:rPr>
          <w:rFonts w:ascii="Tahoma" w:hAnsi="Tahoma" w:hint="cs"/>
          <w:rtl/>
        </w:rPr>
        <w:t xml:space="preserve"> </w:t>
      </w:r>
      <w:r w:rsidR="00F741F1">
        <w:rPr>
          <w:rFonts w:ascii="Tahoma" w:hAnsi="Tahoma" w:hint="cs"/>
          <w:rtl/>
        </w:rPr>
        <w:t>אילוץ המחייב את התוקף להיות גדול מהתאריך הנוכחי</w:t>
      </w:r>
      <w:r w:rsidR="00566E35">
        <w:rPr>
          <w:rFonts w:ascii="Tahoma" w:hAnsi="Tahoma" w:hint="cs"/>
          <w:rtl/>
        </w:rPr>
        <w:t>.</w:t>
      </w:r>
    </w:p>
    <w:p w14:paraId="06E359C4" w14:textId="77777777" w:rsidR="00AE715E" w:rsidRPr="00AE715E" w:rsidRDefault="006051FC" w:rsidP="00AE715E">
      <w:pPr>
        <w:spacing w:after="160"/>
        <w:jc w:val="righ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E715E" w:rsidRPr="00AE715E">
        <w:rPr>
          <w:rFonts w:ascii="Consolas" w:hAnsi="Consolas" w:cs="Consolas"/>
          <w:color w:val="0000FF"/>
          <w:sz w:val="19"/>
          <w:szCs w:val="19"/>
        </w:rPr>
        <w:tab/>
        <w:t>ALTER TABLE CUSTOMERS</w:t>
      </w:r>
    </w:p>
    <w:p w14:paraId="72D72183" w14:textId="1B531156" w:rsidR="00984884" w:rsidRDefault="00AE715E" w:rsidP="00984884">
      <w:pPr>
        <w:bidi w:val="0"/>
        <w:spacing w:after="160"/>
        <w:jc w:val="left"/>
        <w:rPr>
          <w:rFonts w:ascii="Consolas" w:hAnsi="Consolas" w:cs="Consolas"/>
          <w:color w:val="0000FF"/>
          <w:sz w:val="19"/>
          <w:szCs w:val="19"/>
        </w:rPr>
      </w:pPr>
      <w:r w:rsidRPr="00AE715E">
        <w:rPr>
          <w:rFonts w:ascii="Consolas" w:hAnsi="Consolas" w:cs="Consolas"/>
          <w:color w:val="0000FF"/>
          <w:sz w:val="19"/>
          <w:szCs w:val="19"/>
        </w:rPr>
        <w:tab/>
        <w:t>ADD CONSTRAINT ck_Password CHECK(DATALENGTH(Password)&gt;=8)</w:t>
      </w:r>
    </w:p>
    <w:p w14:paraId="2E4EA0E2" w14:textId="217A7B41" w:rsidR="00C138D6" w:rsidRDefault="00C138D6" w:rsidP="00AE715E">
      <w:pPr>
        <w:spacing w:after="16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197EB793" w14:textId="422D8192" w:rsidR="00C138D6" w:rsidRDefault="00C138D6" w:rsidP="00984884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D554218" w14:textId="77777777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3AD55555" w14:textId="77777777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ck_Expiration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Expiration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53763B7" w14:textId="77777777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F9220B" w14:textId="77777777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</w:p>
    <w:p w14:paraId="7D077464" w14:textId="2A24BAEF" w:rsidR="00C138D6" w:rsidRDefault="00C138D6" w:rsidP="0098488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ck_Quantity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E01A566" w14:textId="77777777" w:rsidR="00984884" w:rsidRDefault="00984884" w:rsidP="0098488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092255" w14:textId="5FA29050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5376D00C" w14:textId="05A23617" w:rsidR="00C138D6" w:rsidRDefault="00C138D6" w:rsidP="00C138D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322AE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87FF01" w14:textId="77777777" w:rsidR="00C138D6" w:rsidRPr="004137B2" w:rsidRDefault="00C138D6" w:rsidP="00893C48">
      <w:pPr>
        <w:spacing w:after="160"/>
        <w:jc w:val="left"/>
        <w:rPr>
          <w:rFonts w:ascii="Tahoma" w:hAnsi="Tahoma" w:cstheme="minorBidi"/>
          <w:rtl/>
        </w:rPr>
      </w:pPr>
    </w:p>
    <w:p w14:paraId="7BF5C281" w14:textId="77777777" w:rsidR="005A4F9E" w:rsidRDefault="005A4F9E" w:rsidP="005A4F9E">
      <w:pPr>
        <w:rPr>
          <w:rFonts w:ascii="Tahoma" w:hAnsi="Tahoma"/>
          <w:b/>
          <w:bCs/>
          <w:u w:val="single"/>
          <w:rtl/>
        </w:rPr>
      </w:pPr>
      <w:r w:rsidRPr="001A6754">
        <w:rPr>
          <w:rFonts w:ascii="Tahoma" w:hAnsi="Tahoma"/>
          <w:b/>
          <w:bCs/>
          <w:u w:val="single"/>
          <w:rtl/>
        </w:rPr>
        <w:t>טבלאות חיפוש (</w:t>
      </w:r>
      <w:r w:rsidRPr="001A6754">
        <w:rPr>
          <w:rFonts w:ascii="Tahoma" w:hAnsi="Tahoma"/>
          <w:b/>
          <w:bCs/>
          <w:u w:val="single"/>
        </w:rPr>
        <w:t>Lookup Tables</w:t>
      </w:r>
      <w:r w:rsidRPr="001A6754">
        <w:rPr>
          <w:rFonts w:ascii="Tahoma" w:hAnsi="Tahoma"/>
          <w:b/>
          <w:bCs/>
          <w:u w:val="single"/>
          <w:rtl/>
        </w:rPr>
        <w:t>):</w:t>
      </w:r>
    </w:p>
    <w:p w14:paraId="4989C862" w14:textId="46CAD536" w:rsidR="002317A1" w:rsidRDefault="005A4F9E" w:rsidP="005A4F9E">
      <w:pPr>
        <w:pStyle w:val="ae"/>
        <w:numPr>
          <w:ilvl w:val="0"/>
          <w:numId w:val="22"/>
        </w:numPr>
        <w:spacing w:after="120"/>
        <w:ind w:left="360"/>
        <w:contextualSpacing w:val="0"/>
        <w:rPr>
          <w:rFonts w:ascii="Tahoma" w:hAnsi="Tahoma"/>
        </w:rPr>
      </w:pPr>
      <w:r w:rsidRPr="001A6754">
        <w:rPr>
          <w:rFonts w:ascii="Tahoma" w:hAnsi="Tahoma"/>
          <w:b/>
          <w:bCs/>
          <w:rtl/>
        </w:rPr>
        <w:t>טבלת חיפוש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 w:hint="cs"/>
          <w:b/>
          <w:bCs/>
          <w:rtl/>
        </w:rPr>
        <w:t>ל-</w:t>
      </w:r>
      <w:r>
        <w:rPr>
          <w:rFonts w:ascii="Tahoma" w:hAnsi="Tahoma" w:hint="cs"/>
          <w:b/>
          <w:bCs/>
        </w:rPr>
        <w:t>C</w:t>
      </w:r>
      <w:r>
        <w:rPr>
          <w:rFonts w:ascii="Tahoma" w:hAnsi="Tahoma"/>
          <w:b/>
          <w:bCs/>
        </w:rPr>
        <w:t>ountries</w:t>
      </w:r>
      <w:r>
        <w:rPr>
          <w:rFonts w:ascii="Tahoma" w:hAnsi="Tahoma" w:hint="cs"/>
          <w:b/>
          <w:bCs/>
          <w:rtl/>
        </w:rPr>
        <w:t xml:space="preserve">: </w:t>
      </w:r>
      <w:r>
        <w:rPr>
          <w:rFonts w:ascii="Tahoma" w:hAnsi="Tahoma" w:hint="cs"/>
          <w:rtl/>
        </w:rPr>
        <w:t>הוספנו טבלת למדינות כדי שהלקוח יוכל לבחור מתוך רשימת מדינות קיימת ולא לרשום מדינה שאינה קיימת</w:t>
      </w:r>
      <w:r w:rsidR="00EA3D63">
        <w:rPr>
          <w:rFonts w:ascii="Tahoma" w:hAnsi="Tahoma" w:hint="cs"/>
          <w:rtl/>
        </w:rPr>
        <w:t>.</w:t>
      </w:r>
    </w:p>
    <w:p w14:paraId="7A3FBE28" w14:textId="6A593C34" w:rsidR="00000A63" w:rsidRPr="005F6893" w:rsidRDefault="005A4F9E" w:rsidP="005F6893">
      <w:pPr>
        <w:pStyle w:val="ae"/>
        <w:numPr>
          <w:ilvl w:val="0"/>
          <w:numId w:val="22"/>
        </w:numPr>
        <w:spacing w:after="120"/>
        <w:ind w:left="360"/>
        <w:contextualSpacing w:val="0"/>
        <w:rPr>
          <w:rFonts w:ascii="Tahoma" w:hAnsi="Tahoma"/>
          <w:rtl/>
        </w:rPr>
      </w:pPr>
      <w:r>
        <w:rPr>
          <w:rFonts w:ascii="Tahoma" w:hAnsi="Tahoma" w:hint="cs"/>
          <w:b/>
          <w:bCs/>
          <w:rtl/>
        </w:rPr>
        <w:t>טבלת חיפוש ל</w:t>
      </w:r>
      <w:r>
        <w:rPr>
          <w:rFonts w:ascii="Tahoma" w:hAnsi="Tahoma" w:hint="cs"/>
          <w:b/>
          <w:bCs/>
        </w:rPr>
        <w:t>C</w:t>
      </w:r>
      <w:r>
        <w:rPr>
          <w:rFonts w:ascii="Tahoma" w:hAnsi="Tahoma"/>
          <w:b/>
          <w:bCs/>
        </w:rPr>
        <w:t>urrencies</w:t>
      </w:r>
      <w:r>
        <w:rPr>
          <w:rFonts w:ascii="Tahoma" w:hAnsi="Tahoma" w:hint="cs"/>
          <w:b/>
          <w:bCs/>
          <w:rtl/>
        </w:rPr>
        <w:t xml:space="preserve"> :</w:t>
      </w:r>
      <w:r>
        <w:rPr>
          <w:rFonts w:ascii="Tahoma" w:hAnsi="Tahoma" w:hint="cs"/>
          <w:rtl/>
        </w:rPr>
        <w:t>הוספנו טבלה לסוג המטבע מאותה סיבה שצוינה לעיל</w:t>
      </w:r>
      <w:r w:rsidR="00EA3D63">
        <w:rPr>
          <w:rFonts w:ascii="Tahoma" w:hAnsi="Tahoma" w:hint="cs"/>
          <w:rtl/>
        </w:rPr>
        <w:t>.</w:t>
      </w:r>
    </w:p>
    <w:p w14:paraId="7BF6B78E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ECCF4D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1D99B9C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372F5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DFF31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C3BAA5" w14:textId="77777777" w:rsidR="00BB5E37" w:rsidRDefault="00BB5E37" w:rsidP="00BB5E3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4AE06" w14:textId="3705DF9E" w:rsidR="00CE1F88" w:rsidRDefault="00CE1F88" w:rsidP="00CE1F8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3FC959" w14:textId="5B7325D6" w:rsidR="00F71DB6" w:rsidRDefault="00F71DB6" w:rsidP="00F71DB6">
      <w:pPr>
        <w:autoSpaceDE w:val="0"/>
        <w:autoSpaceDN w:val="0"/>
        <w:bidi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'UnitedKingdom'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51C5B88" w14:textId="77777777" w:rsidR="00F71DB6" w:rsidRDefault="00F71DB6" w:rsidP="00F71DB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581EB8" w14:textId="3A98270F" w:rsidR="00461282" w:rsidRDefault="00F71DB6" w:rsidP="0046128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CURRENCIES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BF06885" w14:textId="244CB3BC" w:rsidR="00F71DB6" w:rsidRDefault="00F71DB6" w:rsidP="00F71DB6">
      <w:pPr>
        <w:autoSpaceDE w:val="0"/>
        <w:autoSpaceDN w:val="0"/>
        <w:bidi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'RUBBEL'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1155F">
        <w:rPr>
          <w:rFonts w:ascii="Consolas" w:hAnsi="Consolas" w:cs="Consolas"/>
          <w:color w:val="FF0000"/>
          <w:sz w:val="19"/>
          <w:szCs w:val="19"/>
        </w:rPr>
        <w:t>CNY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219CC0D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7DB6BA8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B78EA10" w14:textId="6CD7A5C6" w:rsidR="00A42C24" w:rsidRPr="00DD09CC" w:rsidRDefault="00623E3F" w:rsidP="00623E3F">
      <w:pPr>
        <w:pStyle w:val="a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left"/>
        <w:rPr>
          <w:rFonts w:ascii="Tahoma" w:hAnsi="Tahoma"/>
          <w:color w:val="0000FF"/>
        </w:rPr>
      </w:pPr>
      <w:r w:rsidRPr="00DD09CC">
        <w:rPr>
          <w:rFonts w:ascii="Tahoma" w:hAnsi="Tahoma"/>
          <w:color w:val="0000FF"/>
          <w:rtl/>
        </w:rPr>
        <w:t xml:space="preserve">הנחה: </w:t>
      </w:r>
      <w:r w:rsidRPr="00DD09CC">
        <w:rPr>
          <w:rFonts w:ascii="Tahoma" w:hAnsi="Tahoma"/>
          <w:color w:val="0000FF"/>
        </w:rPr>
        <w:t>Nike</w:t>
      </w:r>
      <w:r w:rsidRPr="00DD09CC">
        <w:rPr>
          <w:rFonts w:ascii="Tahoma" w:hAnsi="Tahoma"/>
          <w:color w:val="0000FF"/>
          <w:rtl/>
        </w:rPr>
        <w:t xml:space="preserve"> עובדת עם כל סוגי האשראי</w:t>
      </w:r>
      <w:r w:rsidR="00DD09CC">
        <w:rPr>
          <w:rFonts w:ascii="Tahoma" w:hAnsi="Tahoma" w:hint="cs"/>
          <w:color w:val="0000FF"/>
          <w:rtl/>
        </w:rPr>
        <w:t>.</w:t>
      </w:r>
      <w:r w:rsidRPr="00DD09CC">
        <w:rPr>
          <w:rFonts w:ascii="Tahoma" w:hAnsi="Tahoma"/>
          <w:color w:val="0000FF"/>
          <w:rtl/>
        </w:rPr>
        <w:t xml:space="preserve"> לכן לא יצרנו טבלת חיפוש של סוג האשראי</w:t>
      </w:r>
      <w:r w:rsidR="00DD09CC">
        <w:rPr>
          <w:rFonts w:ascii="Tahoma" w:hAnsi="Tahoma" w:hint="cs"/>
          <w:color w:val="0000FF"/>
          <w:rtl/>
        </w:rPr>
        <w:t>.</w:t>
      </w:r>
    </w:p>
    <w:p w14:paraId="4FA47660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B5939FA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A15A995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CFE41D4" w14:textId="77777777" w:rsidR="00A42C24" w:rsidRDefault="00A42C24" w:rsidP="00A42C24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36AD1ED" w14:textId="6BFA3E95" w:rsidR="00000A63" w:rsidRDefault="00000A63" w:rsidP="00000A63">
      <w:pPr>
        <w:pStyle w:val="1"/>
        <w:spacing w:before="0" w:after="120"/>
        <w:rPr>
          <w:rFonts w:ascii="Tahoma" w:hAnsi="Tahoma" w:cs="Tahoma"/>
          <w:color w:val="4F81BD"/>
          <w:sz w:val="26"/>
          <w:szCs w:val="26"/>
          <w:rtl/>
        </w:rPr>
      </w:pPr>
      <w:r w:rsidRPr="00BE2ECF">
        <w:rPr>
          <w:rFonts w:ascii="Tahoma" w:hAnsi="Tahoma" w:cs="Tahoma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לבניית הטבלאות</w:t>
      </w:r>
    </w:p>
    <w:p w14:paraId="27994F98" w14:textId="6B9A6BB3" w:rsidR="00E90392" w:rsidRPr="00E90392" w:rsidRDefault="00E90392" w:rsidP="00E90392">
      <w:pPr>
        <w:rPr>
          <w:rtl/>
        </w:rPr>
      </w:pPr>
      <w:r>
        <w:rPr>
          <w:rFonts w:hint="cs"/>
          <w:rtl/>
        </w:rPr>
        <w:t>**הקוד כולל בתוכו את טבלאות החיפוש והאילוצים שהוצגו לעיל</w:t>
      </w:r>
      <w:r w:rsidR="007A2A17">
        <w:rPr>
          <w:rFonts w:hint="cs"/>
          <w:rtl/>
        </w:rPr>
        <w:t>.</w:t>
      </w:r>
    </w:p>
    <w:p w14:paraId="216C30FF" w14:textId="0EB72A3C" w:rsidR="00EE0786" w:rsidRDefault="00477CFC" w:rsidP="007A2A17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E0786">
        <w:rPr>
          <w:rFonts w:ascii="Consolas" w:hAnsi="Consolas" w:cs="Consolas"/>
          <w:color w:val="000000"/>
          <w:sz w:val="19"/>
          <w:szCs w:val="19"/>
        </w:rPr>
        <w:tab/>
      </w:r>
    </w:p>
    <w:p w14:paraId="4EA068F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E7029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5B9D0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A2AE6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Birthdate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8FE4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[Address-Country]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10D73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[Address-City]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D53D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[Address-PostalCode]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728B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Currency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51CFB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pk_Email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9B8F0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09C9F12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6470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450B9A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ck_Password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F262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C97114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ck_date </w:t>
      </w:r>
    </w:p>
    <w:p w14:paraId="1A7E1D8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-- check that give valid date</w:t>
      </w:r>
    </w:p>
    <w:p w14:paraId="73402E0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00333FF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929331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9A66E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69A65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1E76C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C0563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pk_ProductID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92BB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FD9B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E0E69A" w14:textId="49055BE5" w:rsidR="00EE0786" w:rsidRDefault="00EE0786" w:rsidP="00FE0EA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CardNumber 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0EAF">
        <w:rPr>
          <w:rFonts w:ascii="Consolas" w:hAnsi="Consolas" w:cs="Consolas"/>
          <w:color w:val="808080"/>
          <w:sz w:val="19"/>
          <w:szCs w:val="19"/>
        </w:rPr>
        <w:t>,</w:t>
      </w:r>
    </w:p>
    <w:p w14:paraId="6EFB6B9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OwnerID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5BBBA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Expiration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39CA7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CVV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8C27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E958D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pk_CardNumber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0356B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ck_NumOFDigits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--check valid number</w:t>
      </w:r>
    </w:p>
    <w:p w14:paraId="0621FC4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D6FA5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4DD1D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6E76F0F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fk_CDCustomer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078D8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CE0EE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1E5BA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43AE13AB" w14:textId="413380F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ck_Expiration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Expiration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 w:rsidR="00623E3F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8355B5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FDF8B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3C463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D133" w14:textId="3F4EC131" w:rsidR="00EE0786" w:rsidRDefault="00EE0786" w:rsidP="00FE0EAF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8C6FDB" w14:textId="2EFF5A1E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 we assume that ETA set by the employees</w:t>
      </w:r>
    </w:p>
    <w:p w14:paraId="54ABE31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339FD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CardNumber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88D3C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3141B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B42F0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77CF5F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fk_CardNum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FF3BC3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88ADD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A824130" w14:textId="11AB2E62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 price must be hig</w:t>
      </w:r>
      <w:r w:rsidR="00623E3F">
        <w:rPr>
          <w:rFonts w:ascii="Consolas" w:hAnsi="Consolas" w:cs="Consolas"/>
          <w:color w:val="008000"/>
          <w:sz w:val="19"/>
          <w:szCs w:val="19"/>
        </w:rPr>
        <w:t>h</w:t>
      </w:r>
      <w:r>
        <w:rPr>
          <w:rFonts w:ascii="Consolas" w:hAnsi="Consolas" w:cs="Consolas"/>
          <w:color w:val="008000"/>
          <w:sz w:val="19"/>
          <w:szCs w:val="19"/>
        </w:rPr>
        <w:t>er then zero</w:t>
      </w:r>
    </w:p>
    <w:p w14:paraId="620BA2B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6EC70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ORDERSCONTENT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D67BB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54CE0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71E04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B6D57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pk_ORDERSCONTENT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2935B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E796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E837E8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fk_OrderContentID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99669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01AA7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FF64C0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fk_ProductContentID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6CED75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27428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</w:p>
    <w:p w14:paraId="652FF16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ck_Quantity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 while make an order the quantity must be more then 1</w:t>
      </w:r>
    </w:p>
    <w:p w14:paraId="7B4E189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12874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DCF65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E2C343" w14:textId="338AA990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3069DDD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71898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B4FD5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8E16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pk_VERSIONS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9B251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EB084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4FA9375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fk_VersionsProductID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9BC597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C052A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222F2A75" w14:textId="0F62DBC6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30324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67C8BE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107FC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CUSTOM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03B59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5B0F4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66801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4DF0D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Material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E32B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PersonalizationContent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8B731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pk_CUSTOM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A009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530D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</w:t>
      </w:r>
    </w:p>
    <w:p w14:paraId="31AE8FD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fk_CVERSIONS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1747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E6CC92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6D963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27920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1A8B5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6025D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9809B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B960D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C4C3C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pk_IEmail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7F24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5616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E5C82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</w:p>
    <w:p w14:paraId="7E3CCBE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fk_IEmail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D670BD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3D6C6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</w:p>
    <w:p w14:paraId="507481A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fk_ISizeAndColor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9F0CE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BFECD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ECC60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SHOEPARTS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76961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6816F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45E74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C5AD8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ShoePartColor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437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pk_SHOEPARTS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ShoePartColor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EB751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F78C7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SHOEPARTS</w:t>
      </w:r>
    </w:p>
    <w:p w14:paraId="77D4389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fk_Size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38B319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FA9E7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9DF39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0963F0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C7CE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4FC15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9B7F13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fk_Countries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[Address-Country]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AEAB2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E8793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CURRENCIES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7E22F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0599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9B2F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64C2D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6949D9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fk_Currencies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CURRENCIES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DAE74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022F9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C36C2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7CB35C" w14:textId="77777777" w:rsidR="00EE0786" w:rsidRDefault="00EE0786" w:rsidP="00EE0786">
      <w:pPr>
        <w:pStyle w:val="1"/>
        <w:spacing w:before="0" w:after="120"/>
        <w:rPr>
          <w:rFonts w:ascii="Consolas" w:hAnsi="Consolas" w:cstheme="minorBidi"/>
          <w:sz w:val="19"/>
          <w:szCs w:val="19"/>
          <w:rtl/>
        </w:rPr>
      </w:pPr>
      <w:r w:rsidRPr="00BE2ECF">
        <w:rPr>
          <w:rFonts w:ascii="Tahoma" w:hAnsi="Tahoma" w:cs="Tahoma" w:hint="cs"/>
          <w:color w:val="4F81BD"/>
          <w:sz w:val="26"/>
          <w:szCs w:val="26"/>
        </w:rPr>
        <w:t>SCRIPT</w:t>
      </w:r>
      <w:r>
        <w:rPr>
          <w:rFonts w:ascii="Consolas" w:hAnsi="Consolas" w:cs="Consolas" w:hint="cs"/>
          <w:sz w:val="19"/>
          <w:szCs w:val="19"/>
          <w:rtl/>
        </w:rPr>
        <w:t xml:space="preserve"> </w:t>
      </w:r>
      <w:r>
        <w:rPr>
          <w:rFonts w:ascii="Tahoma" w:hAnsi="Tahoma" w:cs="Tahoma" w:hint="cs"/>
          <w:color w:val="4F81BD"/>
          <w:sz w:val="26"/>
          <w:szCs w:val="26"/>
          <w:rtl/>
        </w:rPr>
        <w:t>להזנת רשומות</w:t>
      </w:r>
    </w:p>
    <w:p w14:paraId="1F0052F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0BB09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822BD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'UnitedKingdom'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1D84CD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08B25F" w14:textId="1CEC0B86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CURRENCIES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'USD'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'RUBBEL'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1155F">
        <w:rPr>
          <w:rFonts w:ascii="Consolas" w:hAnsi="Consolas" w:cs="Consolas"/>
          <w:color w:val="FF0000"/>
          <w:sz w:val="19"/>
          <w:szCs w:val="19"/>
        </w:rPr>
        <w:t>CNY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2AF86F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D9316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4A444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[Address-Country]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[Address-City]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[Address-PostalCode]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92ACA5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 Sheva'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11DF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71C3D" w14:textId="1DEFFB00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'01/03/2000'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'UnitedKingdom'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'Rishon 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1155F">
        <w:rPr>
          <w:rFonts w:ascii="Consolas" w:hAnsi="Consolas" w:cs="Consolas"/>
          <w:color w:val="FF0000"/>
          <w:sz w:val="19"/>
          <w:szCs w:val="19"/>
        </w:rPr>
        <w:t>CNY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3410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'01/04/2000'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18C1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'01/05/2000'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'Beer Sheva'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'RUBBEL'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219430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2E0FA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1A7F6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95D90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'Shelly'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38FC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F7B8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34A7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'Astar'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5C1E8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0B16F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CardNumber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Expiration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CVV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C4B2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1231231239543760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'05/01/2029'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D1AE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1231231247263540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'06/01/2029'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'tamira@gmail.com'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EA94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1231231274539820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'07/01/2029'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'tamirb@gmail.com'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0BE9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1231239765432120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'08/01/2029'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'tamirc@gmail.com'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6C90B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1231239769876120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'09/01/2029'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'tamird@gmail.com'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F922A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B39E3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0CA52C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1231231239543760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6036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'11/12/2018'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'11/12/2019'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1231231247263540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4DEE0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'11/13/2018'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'11/13/2019'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1231231274539820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1210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'11/14/2018'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'11/14/2019'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1231239765432120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D53B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'11/15/2018'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1231239769876120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490D69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8438A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7EB03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C163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2DE23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C8A2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D1E7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123123127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6761D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21A3C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94593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2E6F1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697BD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1817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F695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9560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F4E96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5AA34F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BEA27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PersonalizationContent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6BE56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'Hello1'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BA9F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'Hello2'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3EF2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'Hello3'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BB5CA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'Hello4'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E3B3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'Hello5'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991E6C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4F0C3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C93EB4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6BCAB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0C1D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C9272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EFD90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'tamird@gmail.com'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1660E4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3DA13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SHOEPARTS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ShoePartColor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5F81E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06F4C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910111213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92DD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1807876748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F754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244122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922B26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A8E049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8222F4" w14:textId="7A2462A1" w:rsidR="00EE0786" w:rsidRPr="00345865" w:rsidRDefault="00AE44E2" w:rsidP="00345865">
      <w:pPr>
        <w:pStyle w:val="1"/>
        <w:spacing w:before="0" w:after="120"/>
        <w:rPr>
          <w:rFonts w:ascii="Tahoma" w:hAnsi="Tahoma" w:cs="Tahoma"/>
          <w:color w:val="4F81BD"/>
          <w:sz w:val="26"/>
          <w:szCs w:val="26"/>
        </w:rPr>
      </w:pPr>
      <w:r w:rsidRPr="00BE2ECF">
        <w:rPr>
          <w:rFonts w:ascii="Tahoma" w:hAnsi="Tahoma" w:cs="Tahoma" w:hint="cs"/>
          <w:color w:val="4F81BD"/>
          <w:sz w:val="26"/>
          <w:szCs w:val="26"/>
        </w:rPr>
        <w:t>SCRIPT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ל</w:t>
      </w:r>
      <w:r>
        <w:rPr>
          <w:rFonts w:ascii="Tahoma" w:hAnsi="Tahoma" w:cs="Tahoma" w:hint="cs"/>
          <w:color w:val="4F81BD"/>
          <w:sz w:val="26"/>
          <w:szCs w:val="26"/>
          <w:rtl/>
        </w:rPr>
        <w:t>הסרת</w:t>
      </w:r>
      <w:r w:rsidRPr="00BE2ECF">
        <w:rPr>
          <w:rFonts w:ascii="Tahoma" w:hAnsi="Tahoma" w:cs="Tahoma" w:hint="cs"/>
          <w:color w:val="4F81BD"/>
          <w:sz w:val="26"/>
          <w:szCs w:val="26"/>
          <w:rtl/>
        </w:rPr>
        <w:t xml:space="preserve"> טבלאות</w:t>
      </w:r>
      <w:r>
        <w:rPr>
          <w:rFonts w:ascii="Tahoma" w:hAnsi="Tahoma" w:cs="Tahoma" w:hint="cs"/>
          <w:color w:val="4F81BD"/>
          <w:sz w:val="26"/>
          <w:szCs w:val="26"/>
          <w:rtl/>
        </w:rPr>
        <w:t xml:space="preserve"> ואילוצים</w:t>
      </w:r>
    </w:p>
    <w:p w14:paraId="2083D74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E6F3E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4327730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CDCustomer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73CCE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4885DB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CardNum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80C86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948F07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OrderContentID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FCC32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ORDERSCONTENT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5896D09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ProductContentID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28C81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4B8FE6D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VersionsProductID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9724C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CUSTOM</w:t>
      </w:r>
    </w:p>
    <w:p w14:paraId="436A2D3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CVERSIONS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54C7A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</w:p>
    <w:p w14:paraId="5E7B5DF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IEmail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D12EA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</w:t>
      </w:r>
    </w:p>
    <w:p w14:paraId="1CF715D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ISizeAndColor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0E48F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5117CAE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Currencies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E8CFFD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080004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97050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A791BC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SHOEPARTS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8ED71A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DED963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CUSTOM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4675B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VERSIONS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1FDE81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ORDERSCONTENT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A7C498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2DCADF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CREDITCARDS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CC83B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E5A785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588150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65DEC4" w14:textId="77777777" w:rsidR="00EE0786" w:rsidRDefault="00EE0786" w:rsidP="00EE07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CURRENCIES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637586" w14:textId="77777777" w:rsidR="00D506CD" w:rsidRDefault="00D506CD" w:rsidP="00D506C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3DE926" w14:textId="2888FA6A" w:rsidR="00D506CD" w:rsidRDefault="00D506CD">
      <w:pPr>
        <w:bidi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9DA151A" w14:textId="77777777" w:rsidR="008320BD" w:rsidRDefault="008320BD" w:rsidP="008320B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449FC7" w14:textId="15181F2A" w:rsidR="00F25F86" w:rsidRDefault="008320BD" w:rsidP="00B41F41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8FD2BA" w14:textId="77777777" w:rsidR="00F25F86" w:rsidRDefault="00F25F86" w:rsidP="00F25F86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758CE7" w14:textId="77777777" w:rsidR="00000A63" w:rsidRPr="00F25F86" w:rsidRDefault="00000A63" w:rsidP="00000A6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theme="minorBidi"/>
          <w:color w:val="000000"/>
          <w:sz w:val="19"/>
          <w:szCs w:val="19"/>
          <w:rtl/>
        </w:rPr>
      </w:pPr>
    </w:p>
    <w:p w14:paraId="236AE180" w14:textId="77777777" w:rsidR="00000A63" w:rsidRDefault="00000A63" w:rsidP="00000A6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C361B7" w14:textId="77777777" w:rsidR="00000A63" w:rsidRDefault="00000A63" w:rsidP="00000A6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27089C" w14:textId="77777777" w:rsidR="00D506CD" w:rsidRDefault="00D506CD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</w:rPr>
      </w:pPr>
      <w:r>
        <w:rPr>
          <w:rFonts w:ascii="Tahoma" w:hAnsi="Tahoma"/>
          <w:color w:val="4F81BD"/>
          <w:sz w:val="26"/>
          <w:szCs w:val="26"/>
        </w:rPr>
        <w:br w:type="page"/>
      </w:r>
    </w:p>
    <w:p w14:paraId="2C54FE2B" w14:textId="76848824" w:rsidR="00477CFC" w:rsidRPr="00360C34" w:rsidRDefault="00477CFC" w:rsidP="0054234A">
      <w:pPr>
        <w:bidi w:val="0"/>
        <w:spacing w:line="360" w:lineRule="auto"/>
        <w:jc w:val="left"/>
        <w:rPr>
          <w:rtl/>
        </w:rPr>
      </w:pPr>
    </w:p>
    <w:sectPr w:rsidR="00477CFC" w:rsidRPr="00360C34" w:rsidSect="009F1A9D">
      <w:headerReference w:type="default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F389" w14:textId="77777777" w:rsidR="001F6060" w:rsidRDefault="001F6060" w:rsidP="00B75740">
      <w:pPr>
        <w:spacing w:after="0" w:line="240" w:lineRule="auto"/>
      </w:pPr>
      <w:r>
        <w:separator/>
      </w:r>
    </w:p>
  </w:endnote>
  <w:endnote w:type="continuationSeparator" w:id="0">
    <w:p w14:paraId="55F23E50" w14:textId="77777777" w:rsidR="001F6060" w:rsidRDefault="001F6060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a9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73B8" w14:textId="77777777" w:rsidR="001F6060" w:rsidRDefault="001F6060" w:rsidP="00B75740">
      <w:pPr>
        <w:spacing w:after="0" w:line="240" w:lineRule="auto"/>
      </w:pPr>
      <w:r>
        <w:separator/>
      </w:r>
    </w:p>
  </w:footnote>
  <w:footnote w:type="continuationSeparator" w:id="0">
    <w:p w14:paraId="1346D274" w14:textId="77777777" w:rsidR="001F6060" w:rsidRDefault="001F6060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2B3D8C" w14:paraId="2700F5F3" w14:textId="77777777" w:rsidTr="003017DE">
      <w:tc>
        <w:tcPr>
          <w:tcW w:w="526" w:type="dxa"/>
          <w:vMerge w:val="restart"/>
          <w:vAlign w:val="center"/>
        </w:tcPr>
        <w:p w14:paraId="36F91ADD" w14:textId="77777777" w:rsidR="009F04DC" w:rsidRPr="002B3D8C" w:rsidRDefault="009F04DC" w:rsidP="002B3D8C">
          <w:pPr>
            <w:pStyle w:val="a7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22B79187" wp14:editId="7756A482">
                <wp:extent cx="200025" cy="285750"/>
                <wp:effectExtent l="0" t="0" r="9525" b="0"/>
                <wp:docPr id="9" name="Picture 9" descr="תיאור: 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תיאור: 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2B3D8C" w:rsidRDefault="009F04DC" w:rsidP="00B75740">
          <w:pPr>
            <w:pStyle w:val="a7"/>
            <w:rPr>
              <w:b/>
              <w:bCs/>
              <w:w w:val="110"/>
              <w:rtl/>
            </w:rPr>
          </w:pPr>
          <w:r w:rsidRPr="002B3D8C">
            <w:rPr>
              <w:rFonts w:hint="cs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2B3D8C" w:rsidRDefault="009F04DC" w:rsidP="002B3D8C">
          <w:pPr>
            <w:pStyle w:val="a7"/>
            <w:jc w:val="right"/>
            <w:rPr>
              <w:b/>
              <w:bCs/>
              <w:rtl/>
            </w:rPr>
          </w:pPr>
          <w:r w:rsidRPr="002B3D8C">
            <w:rPr>
              <w:rFonts w:hint="cs"/>
              <w:b/>
              <w:bCs/>
              <w:rtl/>
            </w:rPr>
            <w:t>פרויקט בסיסי נתונים</w:t>
          </w:r>
        </w:p>
        <w:p w14:paraId="6057E534" w14:textId="77777777" w:rsidR="009F04DC" w:rsidRPr="002B3D8C" w:rsidRDefault="009F04DC" w:rsidP="000A40D8">
          <w:pPr>
            <w:pStyle w:val="a7"/>
            <w:jc w:val="right"/>
            <w:rPr>
              <w:rtl/>
            </w:rPr>
          </w:pPr>
          <w:r w:rsidRPr="002B3D8C">
            <w:rPr>
              <w:rFonts w:hint="cs"/>
              <w:rtl/>
            </w:rPr>
            <w:t xml:space="preserve">חלק </w:t>
          </w:r>
          <w:r>
            <w:rPr>
              <w:rFonts w:hint="cs"/>
              <w:rtl/>
            </w:rPr>
            <w:t>ב</w:t>
          </w:r>
          <w:r w:rsidRPr="002B3D8C">
            <w:rPr>
              <w:rFonts w:hint="cs"/>
              <w:rtl/>
            </w:rPr>
            <w:t>'</w:t>
          </w:r>
        </w:p>
      </w:tc>
    </w:tr>
    <w:tr w:rsidR="009F04DC" w:rsidRPr="002B3D8C" w14:paraId="0D0DA9FC" w14:textId="77777777" w:rsidTr="003017DE">
      <w:tc>
        <w:tcPr>
          <w:tcW w:w="526" w:type="dxa"/>
          <w:vMerge/>
        </w:tcPr>
        <w:p w14:paraId="6AE840FE" w14:textId="77777777" w:rsidR="009F04DC" w:rsidRPr="002B3D8C" w:rsidRDefault="009F04DC" w:rsidP="00B75740">
          <w:pPr>
            <w:pStyle w:val="a7"/>
            <w:rPr>
              <w:rtl/>
            </w:rPr>
          </w:pPr>
        </w:p>
      </w:tc>
      <w:tc>
        <w:tcPr>
          <w:tcW w:w="3402" w:type="dxa"/>
        </w:tcPr>
        <w:p w14:paraId="6B1248AE" w14:textId="77777777" w:rsidR="009F04DC" w:rsidRPr="002B3D8C" w:rsidRDefault="009F04DC" w:rsidP="00B75740">
          <w:pPr>
            <w:pStyle w:val="a7"/>
            <w:rPr>
              <w:rtl/>
            </w:rPr>
          </w:pPr>
          <w:r w:rsidRPr="002B3D8C">
            <w:rPr>
              <w:rFonts w:hint="cs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2B3D8C" w:rsidRDefault="009F04DC" w:rsidP="002B3D8C">
          <w:pPr>
            <w:pStyle w:val="a7"/>
            <w:jc w:val="right"/>
            <w:rPr>
              <w:rtl/>
            </w:rPr>
          </w:pPr>
        </w:p>
      </w:tc>
    </w:tr>
  </w:tbl>
  <w:p w14:paraId="603ED2A8" w14:textId="77777777" w:rsidR="009F04DC" w:rsidRDefault="009F04DC" w:rsidP="00B757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45pt;height:20.55pt" o:bullet="t">
        <v:imagedata r:id="rId1" o:title="BGU-Logo-Orange-s"/>
      </v:shape>
    </w:pict>
  </w:numPicBullet>
  <w:numPicBullet w:numPicBulletId="1">
    <w:pict>
      <v:shape id="_x0000_i1027" type="#_x0000_t75" style="width:15.45pt;height:20.5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2017A"/>
    <w:multiLevelType w:val="hybridMultilevel"/>
    <w:tmpl w:val="A0184A16"/>
    <w:lvl w:ilvl="0" w:tplc="C52CD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707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F2F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22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2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EB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C9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C1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749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5662B"/>
    <w:multiLevelType w:val="hybridMultilevel"/>
    <w:tmpl w:val="BE00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23016"/>
    <w:multiLevelType w:val="hybridMultilevel"/>
    <w:tmpl w:val="EAEC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C0970"/>
    <w:multiLevelType w:val="hybridMultilevel"/>
    <w:tmpl w:val="9CDEA0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741CC2"/>
    <w:multiLevelType w:val="hybridMultilevel"/>
    <w:tmpl w:val="ED602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C141FC"/>
    <w:multiLevelType w:val="hybridMultilevel"/>
    <w:tmpl w:val="1854A85C"/>
    <w:lvl w:ilvl="0" w:tplc="55262DA2">
      <w:start w:val="201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DF5308"/>
    <w:multiLevelType w:val="hybridMultilevel"/>
    <w:tmpl w:val="2E94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8CB958">
      <w:start w:val="3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382060"/>
    <w:multiLevelType w:val="hybridMultilevel"/>
    <w:tmpl w:val="8BBC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2"/>
  </w:num>
  <w:num w:numId="4">
    <w:abstractNumId w:val="0"/>
  </w:num>
  <w:num w:numId="5">
    <w:abstractNumId w:val="20"/>
  </w:num>
  <w:num w:numId="6">
    <w:abstractNumId w:val="10"/>
  </w:num>
  <w:num w:numId="7">
    <w:abstractNumId w:val="23"/>
  </w:num>
  <w:num w:numId="8">
    <w:abstractNumId w:val="31"/>
  </w:num>
  <w:num w:numId="9">
    <w:abstractNumId w:val="18"/>
  </w:num>
  <w:num w:numId="10">
    <w:abstractNumId w:val="27"/>
  </w:num>
  <w:num w:numId="11">
    <w:abstractNumId w:val="16"/>
  </w:num>
  <w:num w:numId="12">
    <w:abstractNumId w:val="12"/>
  </w:num>
  <w:num w:numId="13">
    <w:abstractNumId w:val="3"/>
  </w:num>
  <w:num w:numId="14">
    <w:abstractNumId w:val="24"/>
  </w:num>
  <w:num w:numId="15">
    <w:abstractNumId w:val="17"/>
  </w:num>
  <w:num w:numId="16">
    <w:abstractNumId w:val="11"/>
  </w:num>
  <w:num w:numId="17">
    <w:abstractNumId w:val="30"/>
  </w:num>
  <w:num w:numId="18">
    <w:abstractNumId w:val="9"/>
  </w:num>
  <w:num w:numId="19">
    <w:abstractNumId w:val="19"/>
  </w:num>
  <w:num w:numId="20">
    <w:abstractNumId w:val="8"/>
  </w:num>
  <w:num w:numId="21">
    <w:abstractNumId w:val="25"/>
  </w:num>
  <w:num w:numId="22">
    <w:abstractNumId w:val="29"/>
  </w:num>
  <w:num w:numId="23">
    <w:abstractNumId w:val="5"/>
  </w:num>
  <w:num w:numId="24">
    <w:abstractNumId w:val="15"/>
  </w:num>
  <w:num w:numId="25">
    <w:abstractNumId w:val="4"/>
  </w:num>
  <w:num w:numId="26">
    <w:abstractNumId w:val="6"/>
  </w:num>
  <w:num w:numId="27">
    <w:abstractNumId w:val="14"/>
  </w:num>
  <w:num w:numId="28">
    <w:abstractNumId w:val="26"/>
  </w:num>
  <w:num w:numId="29">
    <w:abstractNumId w:val="28"/>
  </w:num>
  <w:num w:numId="30">
    <w:abstractNumId w:val="28"/>
  </w:num>
  <w:num w:numId="31">
    <w:abstractNumId w:val="21"/>
  </w:num>
  <w:num w:numId="32">
    <w:abstractNumId w:val="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0A63"/>
    <w:rsid w:val="000062D3"/>
    <w:rsid w:val="0000678E"/>
    <w:rsid w:val="0001159C"/>
    <w:rsid w:val="00014E6B"/>
    <w:rsid w:val="0001599D"/>
    <w:rsid w:val="00016EF9"/>
    <w:rsid w:val="000228FC"/>
    <w:rsid w:val="00023D8A"/>
    <w:rsid w:val="00023EEA"/>
    <w:rsid w:val="0002758E"/>
    <w:rsid w:val="0003105F"/>
    <w:rsid w:val="00032B54"/>
    <w:rsid w:val="00035D09"/>
    <w:rsid w:val="0003655B"/>
    <w:rsid w:val="0004016F"/>
    <w:rsid w:val="00044107"/>
    <w:rsid w:val="00057D79"/>
    <w:rsid w:val="00063E16"/>
    <w:rsid w:val="00064A18"/>
    <w:rsid w:val="00065CF5"/>
    <w:rsid w:val="0007612B"/>
    <w:rsid w:val="00081727"/>
    <w:rsid w:val="000849F9"/>
    <w:rsid w:val="00086FCB"/>
    <w:rsid w:val="000928BC"/>
    <w:rsid w:val="00093235"/>
    <w:rsid w:val="00096354"/>
    <w:rsid w:val="000A40D8"/>
    <w:rsid w:val="000A6CC4"/>
    <w:rsid w:val="000B01DB"/>
    <w:rsid w:val="000B65CB"/>
    <w:rsid w:val="000C1E37"/>
    <w:rsid w:val="000C2C15"/>
    <w:rsid w:val="000C313A"/>
    <w:rsid w:val="000D0F57"/>
    <w:rsid w:val="000D121A"/>
    <w:rsid w:val="000D33C8"/>
    <w:rsid w:val="000D33F0"/>
    <w:rsid w:val="000D3549"/>
    <w:rsid w:val="000E6409"/>
    <w:rsid w:val="000F0F4D"/>
    <w:rsid w:val="000F3A7B"/>
    <w:rsid w:val="000F60B6"/>
    <w:rsid w:val="00102200"/>
    <w:rsid w:val="00105A0D"/>
    <w:rsid w:val="001129EA"/>
    <w:rsid w:val="00115DA4"/>
    <w:rsid w:val="00122FC2"/>
    <w:rsid w:val="00126B6F"/>
    <w:rsid w:val="00131C95"/>
    <w:rsid w:val="00132C4A"/>
    <w:rsid w:val="00142940"/>
    <w:rsid w:val="00151A8E"/>
    <w:rsid w:val="001549B9"/>
    <w:rsid w:val="00157F47"/>
    <w:rsid w:val="00171A32"/>
    <w:rsid w:val="001736B2"/>
    <w:rsid w:val="00175DC4"/>
    <w:rsid w:val="00177823"/>
    <w:rsid w:val="001834B0"/>
    <w:rsid w:val="00186E61"/>
    <w:rsid w:val="001927A6"/>
    <w:rsid w:val="00196A34"/>
    <w:rsid w:val="001A0298"/>
    <w:rsid w:val="001B4618"/>
    <w:rsid w:val="001B6F6B"/>
    <w:rsid w:val="001B73D8"/>
    <w:rsid w:val="001C6B1C"/>
    <w:rsid w:val="001D6424"/>
    <w:rsid w:val="001E5049"/>
    <w:rsid w:val="001E7713"/>
    <w:rsid w:val="001F5E77"/>
    <w:rsid w:val="001F6060"/>
    <w:rsid w:val="0020523D"/>
    <w:rsid w:val="002059B3"/>
    <w:rsid w:val="00207116"/>
    <w:rsid w:val="002109F9"/>
    <w:rsid w:val="002148AC"/>
    <w:rsid w:val="002151CC"/>
    <w:rsid w:val="0021678C"/>
    <w:rsid w:val="0022081B"/>
    <w:rsid w:val="00222D55"/>
    <w:rsid w:val="00230E15"/>
    <w:rsid w:val="002317A1"/>
    <w:rsid w:val="00235B9C"/>
    <w:rsid w:val="00236327"/>
    <w:rsid w:val="00245271"/>
    <w:rsid w:val="00251475"/>
    <w:rsid w:val="00251E5A"/>
    <w:rsid w:val="00255615"/>
    <w:rsid w:val="002578D1"/>
    <w:rsid w:val="0026125D"/>
    <w:rsid w:val="00263420"/>
    <w:rsid w:val="00267A1A"/>
    <w:rsid w:val="00270077"/>
    <w:rsid w:val="002845B3"/>
    <w:rsid w:val="002848CA"/>
    <w:rsid w:val="002864F8"/>
    <w:rsid w:val="00290213"/>
    <w:rsid w:val="0029649F"/>
    <w:rsid w:val="002A24FA"/>
    <w:rsid w:val="002A4723"/>
    <w:rsid w:val="002B3D66"/>
    <w:rsid w:val="002B3D8C"/>
    <w:rsid w:val="002B6F05"/>
    <w:rsid w:val="002B73B8"/>
    <w:rsid w:val="002B7933"/>
    <w:rsid w:val="002C4DC3"/>
    <w:rsid w:val="002C5196"/>
    <w:rsid w:val="002C6C31"/>
    <w:rsid w:val="002D516D"/>
    <w:rsid w:val="002E3136"/>
    <w:rsid w:val="002E4825"/>
    <w:rsid w:val="002F69C8"/>
    <w:rsid w:val="0030109D"/>
    <w:rsid w:val="003017DE"/>
    <w:rsid w:val="00301B36"/>
    <w:rsid w:val="00303E4A"/>
    <w:rsid w:val="003041BB"/>
    <w:rsid w:val="00304BCA"/>
    <w:rsid w:val="00314EDD"/>
    <w:rsid w:val="0031671F"/>
    <w:rsid w:val="0031763F"/>
    <w:rsid w:val="00321522"/>
    <w:rsid w:val="00327D23"/>
    <w:rsid w:val="003316BB"/>
    <w:rsid w:val="003361E1"/>
    <w:rsid w:val="00342C40"/>
    <w:rsid w:val="00345865"/>
    <w:rsid w:val="003465C6"/>
    <w:rsid w:val="00347ABE"/>
    <w:rsid w:val="003533A7"/>
    <w:rsid w:val="00356C09"/>
    <w:rsid w:val="00357A46"/>
    <w:rsid w:val="00360C34"/>
    <w:rsid w:val="003616C5"/>
    <w:rsid w:val="0036408E"/>
    <w:rsid w:val="00367D43"/>
    <w:rsid w:val="00370D8A"/>
    <w:rsid w:val="00382E5F"/>
    <w:rsid w:val="00385AF5"/>
    <w:rsid w:val="00387833"/>
    <w:rsid w:val="00393E8B"/>
    <w:rsid w:val="0039540E"/>
    <w:rsid w:val="003A526B"/>
    <w:rsid w:val="003B0804"/>
    <w:rsid w:val="003B2BF3"/>
    <w:rsid w:val="003C1C41"/>
    <w:rsid w:val="003C526A"/>
    <w:rsid w:val="003D065C"/>
    <w:rsid w:val="003D5931"/>
    <w:rsid w:val="003D7229"/>
    <w:rsid w:val="003E67B7"/>
    <w:rsid w:val="003F4D5D"/>
    <w:rsid w:val="00405724"/>
    <w:rsid w:val="00412BBF"/>
    <w:rsid w:val="004137B2"/>
    <w:rsid w:val="00423906"/>
    <w:rsid w:val="00424A96"/>
    <w:rsid w:val="004535E7"/>
    <w:rsid w:val="0045520A"/>
    <w:rsid w:val="004602E9"/>
    <w:rsid w:val="00461282"/>
    <w:rsid w:val="00470D10"/>
    <w:rsid w:val="00471D9A"/>
    <w:rsid w:val="00477CFC"/>
    <w:rsid w:val="00477EB6"/>
    <w:rsid w:val="00482F30"/>
    <w:rsid w:val="0049096C"/>
    <w:rsid w:val="004A28A9"/>
    <w:rsid w:val="004B0858"/>
    <w:rsid w:val="004B1DF9"/>
    <w:rsid w:val="004C0EEA"/>
    <w:rsid w:val="004D1095"/>
    <w:rsid w:val="004D5DF2"/>
    <w:rsid w:val="004E08A6"/>
    <w:rsid w:val="004E0A78"/>
    <w:rsid w:val="004E5542"/>
    <w:rsid w:val="004F38B4"/>
    <w:rsid w:val="004F59B1"/>
    <w:rsid w:val="004F632B"/>
    <w:rsid w:val="004F70F9"/>
    <w:rsid w:val="00507217"/>
    <w:rsid w:val="00511525"/>
    <w:rsid w:val="00512EAD"/>
    <w:rsid w:val="00517636"/>
    <w:rsid w:val="0053733E"/>
    <w:rsid w:val="0054234A"/>
    <w:rsid w:val="0054388C"/>
    <w:rsid w:val="00550261"/>
    <w:rsid w:val="005524B9"/>
    <w:rsid w:val="00563F32"/>
    <w:rsid w:val="00566E35"/>
    <w:rsid w:val="0056785E"/>
    <w:rsid w:val="00570E5C"/>
    <w:rsid w:val="00573898"/>
    <w:rsid w:val="00574420"/>
    <w:rsid w:val="00580417"/>
    <w:rsid w:val="005865A5"/>
    <w:rsid w:val="0058665F"/>
    <w:rsid w:val="005902DB"/>
    <w:rsid w:val="0059551A"/>
    <w:rsid w:val="0059588F"/>
    <w:rsid w:val="005A2236"/>
    <w:rsid w:val="005A4F9E"/>
    <w:rsid w:val="005A58D8"/>
    <w:rsid w:val="005A6118"/>
    <w:rsid w:val="005B1A3B"/>
    <w:rsid w:val="005B68D5"/>
    <w:rsid w:val="005C5FDA"/>
    <w:rsid w:val="005D6D16"/>
    <w:rsid w:val="005D6F44"/>
    <w:rsid w:val="005E4535"/>
    <w:rsid w:val="005E4D60"/>
    <w:rsid w:val="005E7952"/>
    <w:rsid w:val="005F33F1"/>
    <w:rsid w:val="005F6610"/>
    <w:rsid w:val="005F6893"/>
    <w:rsid w:val="00600508"/>
    <w:rsid w:val="00603570"/>
    <w:rsid w:val="006042B8"/>
    <w:rsid w:val="006051FC"/>
    <w:rsid w:val="00611395"/>
    <w:rsid w:val="00617D2C"/>
    <w:rsid w:val="00617E3C"/>
    <w:rsid w:val="00623E3F"/>
    <w:rsid w:val="00625B7F"/>
    <w:rsid w:val="00626207"/>
    <w:rsid w:val="00626809"/>
    <w:rsid w:val="006415C9"/>
    <w:rsid w:val="00642D7C"/>
    <w:rsid w:val="006459E8"/>
    <w:rsid w:val="0064684E"/>
    <w:rsid w:val="0065538E"/>
    <w:rsid w:val="00662CA9"/>
    <w:rsid w:val="006672D2"/>
    <w:rsid w:val="006713CF"/>
    <w:rsid w:val="006772CD"/>
    <w:rsid w:val="00694C98"/>
    <w:rsid w:val="006A4301"/>
    <w:rsid w:val="006A618F"/>
    <w:rsid w:val="006B648C"/>
    <w:rsid w:val="006C05E1"/>
    <w:rsid w:val="006C7A9E"/>
    <w:rsid w:val="006D0331"/>
    <w:rsid w:val="006D46E5"/>
    <w:rsid w:val="006D7CE5"/>
    <w:rsid w:val="006E1492"/>
    <w:rsid w:val="006E1645"/>
    <w:rsid w:val="006E1BCB"/>
    <w:rsid w:val="006E1EF3"/>
    <w:rsid w:val="006F172A"/>
    <w:rsid w:val="006F312C"/>
    <w:rsid w:val="006F4905"/>
    <w:rsid w:val="006F5DC4"/>
    <w:rsid w:val="00702B9B"/>
    <w:rsid w:val="007079E2"/>
    <w:rsid w:val="007200B6"/>
    <w:rsid w:val="00725484"/>
    <w:rsid w:val="00734B7D"/>
    <w:rsid w:val="0073709F"/>
    <w:rsid w:val="00741099"/>
    <w:rsid w:val="007460CC"/>
    <w:rsid w:val="00751617"/>
    <w:rsid w:val="00754ADE"/>
    <w:rsid w:val="00755C9E"/>
    <w:rsid w:val="007564FE"/>
    <w:rsid w:val="007600F2"/>
    <w:rsid w:val="00764794"/>
    <w:rsid w:val="00773C3A"/>
    <w:rsid w:val="00786ED7"/>
    <w:rsid w:val="0078701F"/>
    <w:rsid w:val="00787673"/>
    <w:rsid w:val="00794572"/>
    <w:rsid w:val="0079567B"/>
    <w:rsid w:val="007A2A17"/>
    <w:rsid w:val="007A7911"/>
    <w:rsid w:val="007B579E"/>
    <w:rsid w:val="007C1935"/>
    <w:rsid w:val="007C5893"/>
    <w:rsid w:val="007C7149"/>
    <w:rsid w:val="007D40BD"/>
    <w:rsid w:val="007F267A"/>
    <w:rsid w:val="00811B0C"/>
    <w:rsid w:val="00812AAE"/>
    <w:rsid w:val="00823B78"/>
    <w:rsid w:val="00830324"/>
    <w:rsid w:val="00831EF0"/>
    <w:rsid w:val="008320BD"/>
    <w:rsid w:val="0083562B"/>
    <w:rsid w:val="0084187D"/>
    <w:rsid w:val="0084398E"/>
    <w:rsid w:val="00845AE8"/>
    <w:rsid w:val="00846A3A"/>
    <w:rsid w:val="00847970"/>
    <w:rsid w:val="00851CB8"/>
    <w:rsid w:val="00853D92"/>
    <w:rsid w:val="0086252A"/>
    <w:rsid w:val="00872450"/>
    <w:rsid w:val="008838BA"/>
    <w:rsid w:val="00883C6A"/>
    <w:rsid w:val="00890B14"/>
    <w:rsid w:val="00893C48"/>
    <w:rsid w:val="008952ED"/>
    <w:rsid w:val="008A364D"/>
    <w:rsid w:val="008B3585"/>
    <w:rsid w:val="008B3DEE"/>
    <w:rsid w:val="008B6F5C"/>
    <w:rsid w:val="008C6F5E"/>
    <w:rsid w:val="008D0BBE"/>
    <w:rsid w:val="008D6EB2"/>
    <w:rsid w:val="008D7470"/>
    <w:rsid w:val="008D749E"/>
    <w:rsid w:val="008F059F"/>
    <w:rsid w:val="0090327A"/>
    <w:rsid w:val="00914397"/>
    <w:rsid w:val="009215DA"/>
    <w:rsid w:val="009279CB"/>
    <w:rsid w:val="00930690"/>
    <w:rsid w:val="00933A29"/>
    <w:rsid w:val="00934551"/>
    <w:rsid w:val="009511AA"/>
    <w:rsid w:val="00951B8F"/>
    <w:rsid w:val="0095215E"/>
    <w:rsid w:val="00957DB4"/>
    <w:rsid w:val="00961840"/>
    <w:rsid w:val="00975847"/>
    <w:rsid w:val="00984884"/>
    <w:rsid w:val="00990034"/>
    <w:rsid w:val="009B026D"/>
    <w:rsid w:val="009B1007"/>
    <w:rsid w:val="009C6D13"/>
    <w:rsid w:val="009D6AE5"/>
    <w:rsid w:val="009E1443"/>
    <w:rsid w:val="009E6EE4"/>
    <w:rsid w:val="009F04DC"/>
    <w:rsid w:val="009F1A9D"/>
    <w:rsid w:val="00A114B2"/>
    <w:rsid w:val="00A1155F"/>
    <w:rsid w:val="00A16712"/>
    <w:rsid w:val="00A30899"/>
    <w:rsid w:val="00A30CE7"/>
    <w:rsid w:val="00A4245D"/>
    <w:rsid w:val="00A42C24"/>
    <w:rsid w:val="00A50494"/>
    <w:rsid w:val="00A530E3"/>
    <w:rsid w:val="00A565EC"/>
    <w:rsid w:val="00A672BF"/>
    <w:rsid w:val="00A73284"/>
    <w:rsid w:val="00A77770"/>
    <w:rsid w:val="00A832C5"/>
    <w:rsid w:val="00A83E60"/>
    <w:rsid w:val="00A85029"/>
    <w:rsid w:val="00A86E27"/>
    <w:rsid w:val="00A87C55"/>
    <w:rsid w:val="00A901C8"/>
    <w:rsid w:val="00A906A6"/>
    <w:rsid w:val="00A95793"/>
    <w:rsid w:val="00AA2F57"/>
    <w:rsid w:val="00AA35FE"/>
    <w:rsid w:val="00AA430B"/>
    <w:rsid w:val="00AA4DBB"/>
    <w:rsid w:val="00AA617C"/>
    <w:rsid w:val="00AB157F"/>
    <w:rsid w:val="00AB2D23"/>
    <w:rsid w:val="00AB53F3"/>
    <w:rsid w:val="00AB65D3"/>
    <w:rsid w:val="00AE44E2"/>
    <w:rsid w:val="00AE4E6F"/>
    <w:rsid w:val="00AE6B9D"/>
    <w:rsid w:val="00AE6C7B"/>
    <w:rsid w:val="00AE715E"/>
    <w:rsid w:val="00AE728E"/>
    <w:rsid w:val="00AE7E17"/>
    <w:rsid w:val="00B02B4D"/>
    <w:rsid w:val="00B064AC"/>
    <w:rsid w:val="00B0734B"/>
    <w:rsid w:val="00B109B0"/>
    <w:rsid w:val="00B1532E"/>
    <w:rsid w:val="00B1689A"/>
    <w:rsid w:val="00B201DD"/>
    <w:rsid w:val="00B22226"/>
    <w:rsid w:val="00B2317C"/>
    <w:rsid w:val="00B27983"/>
    <w:rsid w:val="00B27ACB"/>
    <w:rsid w:val="00B373ED"/>
    <w:rsid w:val="00B3799F"/>
    <w:rsid w:val="00B41F41"/>
    <w:rsid w:val="00B444E9"/>
    <w:rsid w:val="00B4657E"/>
    <w:rsid w:val="00B4751E"/>
    <w:rsid w:val="00B4789E"/>
    <w:rsid w:val="00B5005F"/>
    <w:rsid w:val="00B6247C"/>
    <w:rsid w:val="00B627A4"/>
    <w:rsid w:val="00B62C28"/>
    <w:rsid w:val="00B663E5"/>
    <w:rsid w:val="00B667C0"/>
    <w:rsid w:val="00B73130"/>
    <w:rsid w:val="00B73D37"/>
    <w:rsid w:val="00B75740"/>
    <w:rsid w:val="00B85898"/>
    <w:rsid w:val="00B85923"/>
    <w:rsid w:val="00BA0EDF"/>
    <w:rsid w:val="00BA732E"/>
    <w:rsid w:val="00BB5BA5"/>
    <w:rsid w:val="00BB5E37"/>
    <w:rsid w:val="00BD0428"/>
    <w:rsid w:val="00BE375D"/>
    <w:rsid w:val="00BE4840"/>
    <w:rsid w:val="00BF0141"/>
    <w:rsid w:val="00BF1D10"/>
    <w:rsid w:val="00BF5F64"/>
    <w:rsid w:val="00BF6A09"/>
    <w:rsid w:val="00C138D6"/>
    <w:rsid w:val="00C13F47"/>
    <w:rsid w:val="00C16E60"/>
    <w:rsid w:val="00C20545"/>
    <w:rsid w:val="00C211D9"/>
    <w:rsid w:val="00C24695"/>
    <w:rsid w:val="00C25B1A"/>
    <w:rsid w:val="00C31177"/>
    <w:rsid w:val="00C367F3"/>
    <w:rsid w:val="00C44542"/>
    <w:rsid w:val="00C4457A"/>
    <w:rsid w:val="00C461F4"/>
    <w:rsid w:val="00C47E64"/>
    <w:rsid w:val="00C47F13"/>
    <w:rsid w:val="00C52E86"/>
    <w:rsid w:val="00C5660B"/>
    <w:rsid w:val="00C669E3"/>
    <w:rsid w:val="00C82286"/>
    <w:rsid w:val="00C83362"/>
    <w:rsid w:val="00C85B67"/>
    <w:rsid w:val="00C85E02"/>
    <w:rsid w:val="00C87894"/>
    <w:rsid w:val="00C909D0"/>
    <w:rsid w:val="00CA336C"/>
    <w:rsid w:val="00CA52EC"/>
    <w:rsid w:val="00CA6E52"/>
    <w:rsid w:val="00CB1EE7"/>
    <w:rsid w:val="00CB31CD"/>
    <w:rsid w:val="00CB477B"/>
    <w:rsid w:val="00CC0BAD"/>
    <w:rsid w:val="00CC2189"/>
    <w:rsid w:val="00CD008D"/>
    <w:rsid w:val="00CD3542"/>
    <w:rsid w:val="00CE1F88"/>
    <w:rsid w:val="00CE35C9"/>
    <w:rsid w:val="00CE3D8A"/>
    <w:rsid w:val="00CE5B51"/>
    <w:rsid w:val="00CF45EE"/>
    <w:rsid w:val="00CF6346"/>
    <w:rsid w:val="00D023DC"/>
    <w:rsid w:val="00D02674"/>
    <w:rsid w:val="00D04DF8"/>
    <w:rsid w:val="00D13997"/>
    <w:rsid w:val="00D305B4"/>
    <w:rsid w:val="00D32F3E"/>
    <w:rsid w:val="00D34974"/>
    <w:rsid w:val="00D36574"/>
    <w:rsid w:val="00D4036C"/>
    <w:rsid w:val="00D449AA"/>
    <w:rsid w:val="00D4560B"/>
    <w:rsid w:val="00D506CD"/>
    <w:rsid w:val="00D50D46"/>
    <w:rsid w:val="00D5121A"/>
    <w:rsid w:val="00D607C3"/>
    <w:rsid w:val="00D63AC3"/>
    <w:rsid w:val="00D67DD1"/>
    <w:rsid w:val="00D77314"/>
    <w:rsid w:val="00D825B2"/>
    <w:rsid w:val="00DA3292"/>
    <w:rsid w:val="00DB1C83"/>
    <w:rsid w:val="00DB58D5"/>
    <w:rsid w:val="00DB6D25"/>
    <w:rsid w:val="00DC0D48"/>
    <w:rsid w:val="00DC7848"/>
    <w:rsid w:val="00DD09CC"/>
    <w:rsid w:val="00DD0BFE"/>
    <w:rsid w:val="00DD332C"/>
    <w:rsid w:val="00DE2864"/>
    <w:rsid w:val="00DE319D"/>
    <w:rsid w:val="00DE3837"/>
    <w:rsid w:val="00DE4C04"/>
    <w:rsid w:val="00DE693F"/>
    <w:rsid w:val="00DF64CC"/>
    <w:rsid w:val="00E04933"/>
    <w:rsid w:val="00E10BFD"/>
    <w:rsid w:val="00E128EB"/>
    <w:rsid w:val="00E130AC"/>
    <w:rsid w:val="00E16911"/>
    <w:rsid w:val="00E1793F"/>
    <w:rsid w:val="00E22B36"/>
    <w:rsid w:val="00E31D62"/>
    <w:rsid w:val="00E322AE"/>
    <w:rsid w:val="00E3264C"/>
    <w:rsid w:val="00E41F5A"/>
    <w:rsid w:val="00E46B8F"/>
    <w:rsid w:val="00E51500"/>
    <w:rsid w:val="00E52659"/>
    <w:rsid w:val="00E53ECA"/>
    <w:rsid w:val="00E546C7"/>
    <w:rsid w:val="00E63CC6"/>
    <w:rsid w:val="00E7157E"/>
    <w:rsid w:val="00E759E7"/>
    <w:rsid w:val="00E808CE"/>
    <w:rsid w:val="00E90392"/>
    <w:rsid w:val="00E954DC"/>
    <w:rsid w:val="00EA00BB"/>
    <w:rsid w:val="00EA3D63"/>
    <w:rsid w:val="00EB29D5"/>
    <w:rsid w:val="00EB579A"/>
    <w:rsid w:val="00EB6D4E"/>
    <w:rsid w:val="00EC7A80"/>
    <w:rsid w:val="00ED238F"/>
    <w:rsid w:val="00EE0786"/>
    <w:rsid w:val="00EE2DD7"/>
    <w:rsid w:val="00EE621B"/>
    <w:rsid w:val="00EE6B41"/>
    <w:rsid w:val="00EE71FC"/>
    <w:rsid w:val="00EE7800"/>
    <w:rsid w:val="00EF50C2"/>
    <w:rsid w:val="00F033A1"/>
    <w:rsid w:val="00F03A5D"/>
    <w:rsid w:val="00F23C5C"/>
    <w:rsid w:val="00F25F86"/>
    <w:rsid w:val="00F308B1"/>
    <w:rsid w:val="00F31690"/>
    <w:rsid w:val="00F424AE"/>
    <w:rsid w:val="00F63054"/>
    <w:rsid w:val="00F6512A"/>
    <w:rsid w:val="00F71DB6"/>
    <w:rsid w:val="00F7412A"/>
    <w:rsid w:val="00F741F1"/>
    <w:rsid w:val="00F76782"/>
    <w:rsid w:val="00F84478"/>
    <w:rsid w:val="00F8484A"/>
    <w:rsid w:val="00F850E0"/>
    <w:rsid w:val="00F86AB4"/>
    <w:rsid w:val="00F873E1"/>
    <w:rsid w:val="00F9581D"/>
    <w:rsid w:val="00FB5D17"/>
    <w:rsid w:val="00FB64C1"/>
    <w:rsid w:val="00FB67B6"/>
    <w:rsid w:val="00FC519D"/>
    <w:rsid w:val="00FC6390"/>
    <w:rsid w:val="00FD37DF"/>
    <w:rsid w:val="00FE0EAF"/>
    <w:rsid w:val="00FE1662"/>
    <w:rsid w:val="00FE1CE9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a4">
    <w:name w:val="כותרת טקסט תו"/>
    <w:link w:val="a3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a6">
    <w:name w:val="כותרת משנה תו"/>
    <w:link w:val="a5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10">
    <w:name w:val="כותרת 1 תו"/>
    <w:link w:val="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link w:val="a7"/>
    <w:uiPriority w:val="99"/>
    <w:rsid w:val="00B75740"/>
    <w:rPr>
      <w:rFonts w:cs="Tahoma"/>
    </w:rPr>
  </w:style>
  <w:style w:type="paragraph" w:styleId="a9">
    <w:name w:val="footer"/>
    <w:basedOn w:val="a"/>
    <w:link w:val="aa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link w:val="a9"/>
    <w:uiPriority w:val="99"/>
    <w:rsid w:val="00B75740"/>
    <w:rPr>
      <w:rFonts w:cs="Tahoma"/>
    </w:rPr>
  </w:style>
  <w:style w:type="table" w:styleId="ab">
    <w:name w:val="Table Grid"/>
    <w:basedOn w:val="a1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-2">
    <w:name w:val="Light Grid Accent 2"/>
    <w:basedOn w:val="a1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af">
    <w:name w:val="Subtle Emphasis"/>
    <w:uiPriority w:val="19"/>
    <w:qFormat/>
    <w:rsid w:val="0090327A"/>
    <w:rPr>
      <w:i/>
      <w:iCs/>
      <w:color w:val="808080"/>
    </w:rPr>
  </w:style>
  <w:style w:type="paragraph" w:styleId="af0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30">
    <w:name w:val="כותרת 3 תו"/>
    <w:link w:val="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af1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A6118"/>
    <w:rPr>
      <w:sz w:val="20"/>
      <w:szCs w:val="20"/>
    </w:rPr>
  </w:style>
  <w:style w:type="character" w:customStyle="1" w:styleId="af3">
    <w:name w:val="טקסט הערה תו"/>
    <w:link w:val="af2"/>
    <w:uiPriority w:val="99"/>
    <w:semiHidden/>
    <w:rsid w:val="005A6118"/>
    <w:rPr>
      <w:rFonts w:cs="Tahom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A6118"/>
    <w:rPr>
      <w:b/>
      <w:bCs/>
    </w:rPr>
  </w:style>
  <w:style w:type="character" w:customStyle="1" w:styleId="af5">
    <w:name w:val="נושא הערה תו"/>
    <w:link w:val="af4"/>
    <w:uiPriority w:val="99"/>
    <w:semiHidden/>
    <w:rsid w:val="005A6118"/>
    <w:rPr>
      <w:rFonts w:cs="Tahoma"/>
      <w:b/>
      <w:bCs/>
    </w:rPr>
  </w:style>
  <w:style w:type="character" w:styleId="af6">
    <w:name w:val="Placeholder Text"/>
    <w:basedOn w:val="a0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af7">
    <w:name w:val="Unresolved Mention"/>
    <w:basedOn w:val="a0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1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2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0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27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45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k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3</TotalTime>
  <Pages>15</Pages>
  <Words>2355</Words>
  <Characters>11777</Characters>
  <Application>Microsoft Office Word</Application>
  <DocSecurity>0</DocSecurity>
  <Lines>98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14104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Noam Nelke</dc:creator>
  <cp:lastModifiedBy>שלי אבירם</cp:lastModifiedBy>
  <cp:revision>10</cp:revision>
  <dcterms:created xsi:type="dcterms:W3CDTF">2021-12-13T15:44:00Z</dcterms:created>
  <dcterms:modified xsi:type="dcterms:W3CDTF">2021-12-13T15:46:00Z</dcterms:modified>
</cp:coreProperties>
</file>